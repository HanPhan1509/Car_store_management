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554A" w:rsidRPr="008B5277" w:rsidRDefault="00EC7158" w:rsidP="00C6554A">
      <w:pPr>
        <w:pStyle w:val="Photo"/>
      </w:pPr>
      <w:bookmarkStart w:id="0" w:name="_Toc321147149"/>
      <w:bookmarkStart w:id="1" w:name="_Toc318188227"/>
      <w:bookmarkStart w:id="2" w:name="_Toc318188327"/>
      <w:bookmarkStart w:id="3" w:name="_Toc318189312"/>
      <w:bookmarkStart w:id="4" w:name="_Toc321147011"/>
      <w:r w:rsidRPr="006C59E3">
        <w:rPr>
          <w:rFonts w:ascii="Times New Roman" w:hAnsi="Times New Roman" w:cs="Times New Roman"/>
          <w:b/>
          <w:noProof/>
          <w:sz w:val="32"/>
          <w:szCs w:val="32"/>
        </w:rPr>
        <w:drawing>
          <wp:inline distT="0" distB="0" distL="0" distR="0" wp14:anchorId="54845A70" wp14:editId="748E60F6">
            <wp:extent cx="2143125" cy="21145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jpg"/>
                    <pic:cNvPicPr/>
                  </pic:nvPicPr>
                  <pic:blipFill>
                    <a:blip r:embed="rId8">
                      <a:extLst>
                        <a:ext uri="{28A0092B-C50C-407E-A947-70E740481C1C}">
                          <a14:useLocalDpi xmlns:a14="http://schemas.microsoft.com/office/drawing/2010/main" val="0"/>
                        </a:ext>
                      </a:extLst>
                    </a:blip>
                    <a:stretch>
                      <a:fillRect/>
                    </a:stretch>
                  </pic:blipFill>
                  <pic:spPr>
                    <a:xfrm>
                      <a:off x="0" y="0"/>
                      <a:ext cx="2143125" cy="2114550"/>
                    </a:xfrm>
                    <a:prstGeom prst="rect">
                      <a:avLst/>
                    </a:prstGeom>
                  </pic:spPr>
                </pic:pic>
              </a:graphicData>
            </a:graphic>
          </wp:inline>
        </w:drawing>
      </w:r>
    </w:p>
    <w:bookmarkEnd w:id="0"/>
    <w:bookmarkEnd w:id="1"/>
    <w:bookmarkEnd w:id="2"/>
    <w:bookmarkEnd w:id="3"/>
    <w:bookmarkEnd w:id="4"/>
    <w:p w:rsidR="00C6554A" w:rsidRPr="00EC7158" w:rsidRDefault="00EC7158" w:rsidP="00C6554A">
      <w:pPr>
        <w:pStyle w:val="Title"/>
        <w:rPr>
          <w:rFonts w:ascii="SVN-Beast" w:hAnsi="SVN-Beast"/>
          <w:b/>
          <w:sz w:val="40"/>
        </w:rPr>
      </w:pPr>
      <w:r w:rsidRPr="00EC7158">
        <w:rPr>
          <w:rFonts w:ascii="SVN-Beast" w:hAnsi="SVN-Beast"/>
          <w:b/>
          <w:sz w:val="40"/>
        </w:rPr>
        <w:t>TRƯỜNG CAO ĐẲNG CÔNG NGHỆ THỦ ĐỨC</w:t>
      </w:r>
    </w:p>
    <w:p w:rsidR="00EC7158" w:rsidRDefault="00EC7158" w:rsidP="00C6554A">
      <w:pPr>
        <w:pStyle w:val="Title"/>
        <w:rPr>
          <w:rFonts w:ascii="SVN-Beast" w:hAnsi="SVN-Beast"/>
          <w:b/>
          <w:sz w:val="44"/>
        </w:rPr>
      </w:pPr>
      <w:r w:rsidRPr="00EC7158">
        <w:rPr>
          <w:rFonts w:ascii="SVN-Beast" w:hAnsi="SVN-Beast"/>
          <w:b/>
          <w:sz w:val="44"/>
        </w:rPr>
        <w:t>KHOA: CÔNG NGHỆ THÔNG TIN</w:t>
      </w:r>
    </w:p>
    <w:p w:rsidR="00EC7158" w:rsidRPr="00EC7158" w:rsidRDefault="00EC7158" w:rsidP="00C6554A">
      <w:pPr>
        <w:pStyle w:val="Title"/>
        <w:rPr>
          <w:rFonts w:ascii="SVN-Beast" w:hAnsi="SVN-Beast"/>
          <w:b/>
          <w:sz w:val="44"/>
        </w:rPr>
      </w:pPr>
    </w:p>
    <w:p w:rsidR="00C6554A" w:rsidRPr="00EC7158" w:rsidRDefault="00EC7158" w:rsidP="00C6554A">
      <w:pPr>
        <w:pStyle w:val="Subtitle"/>
        <w:rPr>
          <w:rFonts w:ascii="SVN-Sansation" w:hAnsi="SVN-Sansation"/>
          <w:b/>
          <w:color w:val="auto"/>
          <w:sz w:val="40"/>
        </w:rPr>
      </w:pPr>
      <w:r w:rsidRPr="00EC7158">
        <w:rPr>
          <w:rFonts w:ascii="SVN-Sansation" w:hAnsi="SVN-Sansation"/>
          <w:b/>
          <w:color w:val="auto"/>
          <w:sz w:val="40"/>
        </w:rPr>
        <w:t>đồ án lập trình java</w:t>
      </w:r>
    </w:p>
    <w:p w:rsidR="00EC7158" w:rsidRPr="00EC7158" w:rsidRDefault="00EC7158" w:rsidP="00EC7158">
      <w:pPr>
        <w:pStyle w:val="ContactInfo"/>
        <w:rPr>
          <w:rFonts w:ascii="SVN-Sansation" w:hAnsi="SVN-Sansation"/>
          <w:sz w:val="32"/>
        </w:rPr>
      </w:pPr>
      <w:r w:rsidRPr="00EC7158">
        <w:rPr>
          <w:rFonts w:ascii="SVN-Sansation" w:hAnsi="SVN-Sansation"/>
          <w:sz w:val="32"/>
        </w:rPr>
        <w:t>Nhóm 10</w:t>
      </w:r>
      <w:r w:rsidR="00C6554A" w:rsidRPr="00EC7158">
        <w:rPr>
          <w:rFonts w:ascii="SVN-Sansation" w:hAnsi="SVN-Sansation"/>
          <w:sz w:val="32"/>
        </w:rPr>
        <w:t xml:space="preserve"> | </w:t>
      </w:r>
      <w:r w:rsidRPr="00EC7158">
        <w:rPr>
          <w:rFonts w:ascii="SVN-Sansation" w:hAnsi="SVN-Sansation"/>
          <w:sz w:val="32"/>
        </w:rPr>
        <w:t>Đề tài: Quản lý</w:t>
      </w:r>
      <w:r>
        <w:rPr>
          <w:rFonts w:ascii="SVN-Sansation" w:hAnsi="SVN-Sansation"/>
          <w:sz w:val="32"/>
        </w:rPr>
        <w:t xml:space="preserve"> cửa hàng</w:t>
      </w:r>
      <w:r w:rsidRPr="00EC7158">
        <w:rPr>
          <w:rFonts w:ascii="SVN-Sansation" w:hAnsi="SVN-Sansation"/>
          <w:sz w:val="32"/>
        </w:rPr>
        <w:t xml:space="preserve"> bán xe ô tô</w:t>
      </w:r>
    </w:p>
    <w:p w:rsidR="00EC7158" w:rsidRPr="00EC7158" w:rsidRDefault="00EC7158" w:rsidP="00EC7158">
      <w:pPr>
        <w:pStyle w:val="ContactInfo"/>
        <w:rPr>
          <w:rFonts w:ascii="SVN-Sansation" w:hAnsi="SVN-Sansation"/>
          <w:sz w:val="32"/>
        </w:rPr>
      </w:pPr>
    </w:p>
    <w:p w:rsidR="00EC7158" w:rsidRPr="00EC7158" w:rsidRDefault="00EC7158" w:rsidP="00EC7158">
      <w:pPr>
        <w:pStyle w:val="ContactInfo"/>
        <w:rPr>
          <w:rFonts w:ascii="SVN-Sansation" w:hAnsi="SVN-Sansation"/>
          <w:sz w:val="32"/>
        </w:rPr>
      </w:pPr>
    </w:p>
    <w:p w:rsidR="00EC7158" w:rsidRPr="00EC7158" w:rsidRDefault="00EC7158" w:rsidP="00EC7158">
      <w:pPr>
        <w:pStyle w:val="ContactInfo"/>
        <w:ind w:firstLine="720"/>
        <w:jc w:val="left"/>
        <w:rPr>
          <w:rFonts w:ascii="SVN-Sansation" w:hAnsi="SVN-Sansation"/>
          <w:sz w:val="32"/>
          <w:u w:val="single"/>
        </w:rPr>
      </w:pPr>
      <w:r w:rsidRPr="00EC7158">
        <w:rPr>
          <w:rFonts w:ascii="SVN-Sansation" w:hAnsi="SVN-Sansation"/>
          <w:sz w:val="32"/>
          <w:u w:val="single"/>
        </w:rPr>
        <w:t>Thành viên:</w:t>
      </w:r>
    </w:p>
    <w:p w:rsidR="00106FC8" w:rsidRPr="006A1EA9" w:rsidRDefault="00EC7158" w:rsidP="006A1EA9">
      <w:pPr>
        <w:pStyle w:val="ContactInfo"/>
        <w:numPr>
          <w:ilvl w:val="0"/>
          <w:numId w:val="16"/>
        </w:numPr>
        <w:jc w:val="left"/>
        <w:rPr>
          <w:rFonts w:ascii="SVN-Sansation" w:hAnsi="SVN-Sansation"/>
          <w:sz w:val="32"/>
        </w:rPr>
      </w:pPr>
      <w:r w:rsidRPr="00EC7158">
        <w:rPr>
          <w:rFonts w:ascii="SVN-Sansation" w:hAnsi="SVN-Sansation"/>
          <w:sz w:val="32"/>
        </w:rPr>
        <w:t>Phan T</w:t>
      </w:r>
      <w:bookmarkStart w:id="5" w:name="_GoBack"/>
      <w:bookmarkEnd w:id="5"/>
      <w:r w:rsidRPr="00EC7158">
        <w:rPr>
          <w:rFonts w:ascii="SVN-Sansation" w:hAnsi="SVN-Sansation"/>
          <w:sz w:val="32"/>
        </w:rPr>
        <w:t xml:space="preserve">hị Bích Hân </w:t>
      </w:r>
      <w:r w:rsidRPr="00EC7158">
        <w:rPr>
          <w:rFonts w:ascii="Times New Roman" w:hAnsi="Times New Roman" w:cs="Times New Roman"/>
          <w:sz w:val="32"/>
        </w:rPr>
        <w:t>–</w:t>
      </w:r>
      <w:r w:rsidRPr="00EC7158">
        <w:rPr>
          <w:rFonts w:ascii="SVN-Sansation" w:hAnsi="SVN-Sansation"/>
          <w:sz w:val="32"/>
        </w:rPr>
        <w:t xml:space="preserve"> 18211TT4883</w:t>
      </w:r>
      <w:r w:rsidR="00106FC8" w:rsidRPr="006A1EA9">
        <w:rPr>
          <w:rFonts w:ascii="SVN-Sansation" w:hAnsi="SVN-Sansation"/>
          <w:sz w:val="32"/>
        </w:rPr>
        <w:br w:type="page"/>
      </w:r>
    </w:p>
    <w:p w:rsidR="00106FC8" w:rsidRDefault="00EB29FE" w:rsidP="00106FC8">
      <w:pPr>
        <w:pStyle w:val="Heading1"/>
      </w:pPr>
      <w:r>
        <w:lastRenderedPageBreak/>
        <w:t>Phân chia công việc</w:t>
      </w:r>
    </w:p>
    <w:tbl>
      <w:tblPr>
        <w:tblStyle w:val="GridTable5Dark"/>
        <w:tblW w:w="10800" w:type="dxa"/>
        <w:tblInd w:w="-1445" w:type="dxa"/>
        <w:tblLook w:val="04A0" w:firstRow="1" w:lastRow="0" w:firstColumn="1" w:lastColumn="0" w:noHBand="0" w:noVBand="1"/>
      </w:tblPr>
      <w:tblGrid>
        <w:gridCol w:w="985"/>
        <w:gridCol w:w="7835"/>
        <w:gridCol w:w="1980"/>
      </w:tblGrid>
      <w:tr w:rsidR="006A1EA9" w:rsidTr="006A1EA9">
        <w:trPr>
          <w:cnfStyle w:val="100000000000" w:firstRow="1" w:lastRow="0" w:firstColumn="0" w:lastColumn="0" w:oddVBand="0" w:evenVBand="0" w:oddHBand="0" w:evenHBand="0" w:firstRowFirstColumn="0" w:firstRowLastColumn="0" w:lastRowFirstColumn="0" w:lastRowLastColumn="0"/>
          <w:trHeight w:val="575"/>
        </w:trPr>
        <w:tc>
          <w:tcPr>
            <w:cnfStyle w:val="001000000000" w:firstRow="0" w:lastRow="0" w:firstColumn="1" w:lastColumn="0" w:oddVBand="0" w:evenVBand="0" w:oddHBand="0" w:evenHBand="0" w:firstRowFirstColumn="0" w:firstRowLastColumn="0" w:lastRowFirstColumn="0" w:lastRowLastColumn="0"/>
            <w:tcW w:w="985" w:type="dxa"/>
            <w:vAlign w:val="center"/>
          </w:tcPr>
          <w:p w:rsidR="006A1EA9" w:rsidRPr="00B00C8D" w:rsidRDefault="006A1EA9" w:rsidP="00045944">
            <w:pPr>
              <w:pStyle w:val="ContactInfo"/>
              <w:rPr>
                <w:rFonts w:ascii="SVN-Beast" w:hAnsi="SVN-Beast"/>
                <w:sz w:val="24"/>
              </w:rPr>
            </w:pPr>
            <w:r w:rsidRPr="00B00C8D">
              <w:rPr>
                <w:rFonts w:ascii="SVN-Beast" w:hAnsi="SVN-Beast"/>
                <w:sz w:val="24"/>
              </w:rPr>
              <w:t>STT</w:t>
            </w:r>
          </w:p>
        </w:tc>
        <w:tc>
          <w:tcPr>
            <w:tcW w:w="7835" w:type="dxa"/>
            <w:vAlign w:val="center"/>
          </w:tcPr>
          <w:p w:rsidR="006A1EA9" w:rsidRPr="00B00C8D" w:rsidRDefault="006A1EA9" w:rsidP="00045944">
            <w:pPr>
              <w:pStyle w:val="ContactInfo"/>
              <w:ind w:left="76"/>
              <w:jc w:val="left"/>
              <w:cnfStyle w:val="100000000000" w:firstRow="1" w:lastRow="0" w:firstColumn="0" w:lastColumn="0" w:oddVBand="0" w:evenVBand="0" w:oddHBand="0" w:evenHBand="0" w:firstRowFirstColumn="0" w:firstRowLastColumn="0" w:lastRowFirstColumn="0" w:lastRowLastColumn="0"/>
              <w:rPr>
                <w:rFonts w:ascii="SVN-Beast" w:hAnsi="SVN-Beast"/>
                <w:sz w:val="24"/>
              </w:rPr>
            </w:pPr>
            <w:r w:rsidRPr="00B00C8D">
              <w:rPr>
                <w:rFonts w:ascii="SVN-Beast" w:hAnsi="SVN-Beast"/>
                <w:sz w:val="24"/>
              </w:rPr>
              <w:t>Công việc</w:t>
            </w:r>
          </w:p>
        </w:tc>
        <w:tc>
          <w:tcPr>
            <w:tcW w:w="1980" w:type="dxa"/>
            <w:vAlign w:val="center"/>
          </w:tcPr>
          <w:p w:rsidR="006A1EA9" w:rsidRPr="00B00C8D" w:rsidRDefault="006A1EA9" w:rsidP="00B00C8D">
            <w:pPr>
              <w:pStyle w:val="ContactInfo"/>
              <w:jc w:val="left"/>
              <w:cnfStyle w:val="100000000000" w:firstRow="1" w:lastRow="0" w:firstColumn="0" w:lastColumn="0" w:oddVBand="0" w:evenVBand="0" w:oddHBand="0" w:evenHBand="0" w:firstRowFirstColumn="0" w:firstRowLastColumn="0" w:lastRowFirstColumn="0" w:lastRowLastColumn="0"/>
              <w:rPr>
                <w:rFonts w:ascii="SVN-Beast" w:hAnsi="SVN-Beast"/>
                <w:sz w:val="24"/>
              </w:rPr>
            </w:pPr>
            <w:r w:rsidRPr="00B00C8D">
              <w:rPr>
                <w:rFonts w:ascii="SVN-Beast" w:hAnsi="SVN-Beast"/>
                <w:sz w:val="24"/>
              </w:rPr>
              <w:t>Người thực hiện</w:t>
            </w:r>
          </w:p>
        </w:tc>
      </w:tr>
      <w:tr w:rsidR="006A1EA9" w:rsidTr="006A1EA9">
        <w:trPr>
          <w:cnfStyle w:val="000000100000" w:firstRow="0" w:lastRow="0" w:firstColumn="0" w:lastColumn="0" w:oddVBand="0" w:evenVBand="0" w:oddHBand="1" w:evenHBand="0" w:firstRowFirstColumn="0" w:firstRowLastColumn="0" w:lastRowFirstColumn="0" w:lastRowLastColumn="0"/>
          <w:trHeight w:val="863"/>
        </w:trPr>
        <w:tc>
          <w:tcPr>
            <w:cnfStyle w:val="001000000000" w:firstRow="0" w:lastRow="0" w:firstColumn="1" w:lastColumn="0" w:oddVBand="0" w:evenVBand="0" w:oddHBand="0" w:evenHBand="0" w:firstRowFirstColumn="0" w:firstRowLastColumn="0" w:lastRowFirstColumn="0" w:lastRowLastColumn="0"/>
            <w:tcW w:w="985" w:type="dxa"/>
            <w:vAlign w:val="center"/>
          </w:tcPr>
          <w:p w:rsidR="006A1EA9" w:rsidRPr="00B00C8D" w:rsidRDefault="006A1EA9" w:rsidP="00045944">
            <w:pPr>
              <w:pStyle w:val="ContactInfo"/>
              <w:rPr>
                <w:rFonts w:ascii="SVN-Beast" w:hAnsi="SVN-Beast"/>
                <w:sz w:val="24"/>
              </w:rPr>
            </w:pPr>
            <w:r w:rsidRPr="00B00C8D">
              <w:rPr>
                <w:rFonts w:ascii="SVN-Beast" w:hAnsi="SVN-Beast"/>
                <w:sz w:val="24"/>
              </w:rPr>
              <w:t>1</w:t>
            </w:r>
          </w:p>
        </w:tc>
        <w:tc>
          <w:tcPr>
            <w:tcW w:w="7835" w:type="dxa"/>
            <w:vAlign w:val="center"/>
          </w:tcPr>
          <w:p w:rsidR="006A1EA9" w:rsidRPr="001F2043" w:rsidRDefault="006A1EA9" w:rsidP="00045944">
            <w:pPr>
              <w:pStyle w:val="ContactInfo"/>
              <w:ind w:left="76"/>
              <w:jc w:val="left"/>
              <w:cnfStyle w:val="000000100000" w:firstRow="0" w:lastRow="0" w:firstColumn="0" w:lastColumn="0" w:oddVBand="0" w:evenVBand="0" w:oddHBand="1" w:evenHBand="0" w:firstRowFirstColumn="0" w:firstRowLastColumn="0" w:lastRowFirstColumn="0" w:lastRowLastColumn="0"/>
              <w:rPr>
                <w:rFonts w:ascii="SVN-Beast" w:hAnsi="SVN-Beast"/>
                <w:sz w:val="24"/>
              </w:rPr>
            </w:pPr>
            <w:r w:rsidRPr="00B00C8D">
              <w:rPr>
                <w:rFonts w:ascii="SVN-Beast" w:hAnsi="SVN-Beast"/>
                <w:sz w:val="24"/>
              </w:rPr>
              <w:t>Thiết kế giao</w:t>
            </w:r>
            <w:r>
              <w:rPr>
                <w:rFonts w:ascii="SVN-Beast" w:hAnsi="SVN-Beast"/>
                <w:sz w:val="24"/>
              </w:rPr>
              <w:t xml:space="preserve"> diện</w:t>
            </w:r>
          </w:p>
        </w:tc>
        <w:tc>
          <w:tcPr>
            <w:tcW w:w="1980" w:type="dxa"/>
            <w:vMerge w:val="restart"/>
            <w:vAlign w:val="center"/>
          </w:tcPr>
          <w:p w:rsidR="006A1EA9" w:rsidRPr="00B00C8D" w:rsidRDefault="006A1EA9" w:rsidP="006A1EA9">
            <w:pPr>
              <w:pStyle w:val="ContactInfo"/>
              <w:cnfStyle w:val="000000100000" w:firstRow="0" w:lastRow="0" w:firstColumn="0" w:lastColumn="0" w:oddVBand="0" w:evenVBand="0" w:oddHBand="1" w:evenHBand="0" w:firstRowFirstColumn="0" w:firstRowLastColumn="0" w:lastRowFirstColumn="0" w:lastRowLastColumn="0"/>
              <w:rPr>
                <w:rFonts w:ascii="SVN-Beast" w:hAnsi="SVN-Beast"/>
                <w:sz w:val="24"/>
              </w:rPr>
            </w:pPr>
            <w:r>
              <w:rPr>
                <w:rFonts w:ascii="SVN-Beast" w:hAnsi="SVN-Beast"/>
                <w:sz w:val="24"/>
              </w:rPr>
              <w:t>Hân</w:t>
            </w:r>
          </w:p>
        </w:tc>
      </w:tr>
      <w:tr w:rsidR="006A1EA9" w:rsidTr="006A1EA9">
        <w:trPr>
          <w:trHeight w:val="800"/>
        </w:trPr>
        <w:tc>
          <w:tcPr>
            <w:cnfStyle w:val="001000000000" w:firstRow="0" w:lastRow="0" w:firstColumn="1" w:lastColumn="0" w:oddVBand="0" w:evenVBand="0" w:oddHBand="0" w:evenHBand="0" w:firstRowFirstColumn="0" w:firstRowLastColumn="0" w:lastRowFirstColumn="0" w:lastRowLastColumn="0"/>
            <w:tcW w:w="985" w:type="dxa"/>
            <w:vAlign w:val="center"/>
          </w:tcPr>
          <w:p w:rsidR="006A1EA9" w:rsidRPr="00B00C8D" w:rsidRDefault="006A1EA9" w:rsidP="00045944">
            <w:pPr>
              <w:pStyle w:val="ContactInfo"/>
              <w:rPr>
                <w:rFonts w:ascii="SVN-Beast" w:hAnsi="SVN-Beast"/>
                <w:sz w:val="24"/>
              </w:rPr>
            </w:pPr>
            <w:r w:rsidRPr="00B00C8D">
              <w:rPr>
                <w:rFonts w:ascii="SVN-Beast" w:hAnsi="SVN-Beast"/>
                <w:sz w:val="24"/>
              </w:rPr>
              <w:t>2</w:t>
            </w:r>
          </w:p>
        </w:tc>
        <w:tc>
          <w:tcPr>
            <w:tcW w:w="7835" w:type="dxa"/>
            <w:vAlign w:val="center"/>
          </w:tcPr>
          <w:p w:rsidR="006A1EA9" w:rsidRPr="00B00C8D" w:rsidRDefault="006A1EA9" w:rsidP="00045944">
            <w:pPr>
              <w:pStyle w:val="ContactInfo"/>
              <w:ind w:left="76"/>
              <w:jc w:val="left"/>
              <w:cnfStyle w:val="000000000000" w:firstRow="0" w:lastRow="0" w:firstColumn="0" w:lastColumn="0" w:oddVBand="0" w:evenVBand="0" w:oddHBand="0" w:evenHBand="0" w:firstRowFirstColumn="0" w:firstRowLastColumn="0" w:lastRowFirstColumn="0" w:lastRowLastColumn="0"/>
              <w:rPr>
                <w:rFonts w:ascii="SVN-Beast" w:hAnsi="SVN-Beast"/>
                <w:sz w:val="24"/>
              </w:rPr>
            </w:pPr>
            <w:r>
              <w:rPr>
                <w:rFonts w:ascii="SVN-Beast" w:hAnsi="SVN-Beast"/>
                <w:sz w:val="24"/>
              </w:rPr>
              <w:t>Thiết kế cơ sở dữ liệu</w:t>
            </w:r>
          </w:p>
        </w:tc>
        <w:tc>
          <w:tcPr>
            <w:tcW w:w="1980" w:type="dxa"/>
            <w:vMerge/>
            <w:vAlign w:val="center"/>
          </w:tcPr>
          <w:p w:rsidR="006A1EA9" w:rsidRPr="00B00C8D" w:rsidRDefault="006A1EA9" w:rsidP="001F2043">
            <w:pPr>
              <w:pStyle w:val="ContactInfo"/>
              <w:jc w:val="left"/>
              <w:cnfStyle w:val="000000000000" w:firstRow="0" w:lastRow="0" w:firstColumn="0" w:lastColumn="0" w:oddVBand="0" w:evenVBand="0" w:oddHBand="0" w:evenHBand="0" w:firstRowFirstColumn="0" w:firstRowLastColumn="0" w:lastRowFirstColumn="0" w:lastRowLastColumn="0"/>
              <w:rPr>
                <w:rFonts w:ascii="SVN-Beast" w:hAnsi="SVN-Beast"/>
                <w:sz w:val="24"/>
              </w:rPr>
            </w:pPr>
          </w:p>
        </w:tc>
      </w:tr>
      <w:tr w:rsidR="006A1EA9" w:rsidTr="006A1EA9">
        <w:trPr>
          <w:cnfStyle w:val="000000100000" w:firstRow="0" w:lastRow="0" w:firstColumn="0" w:lastColumn="0" w:oddVBand="0" w:evenVBand="0" w:oddHBand="1" w:evenHBand="0" w:firstRowFirstColumn="0" w:firstRowLastColumn="0" w:lastRowFirstColumn="0" w:lastRowLastColumn="0"/>
          <w:trHeight w:val="980"/>
        </w:trPr>
        <w:tc>
          <w:tcPr>
            <w:cnfStyle w:val="001000000000" w:firstRow="0" w:lastRow="0" w:firstColumn="1" w:lastColumn="0" w:oddVBand="0" w:evenVBand="0" w:oddHBand="0" w:evenHBand="0" w:firstRowFirstColumn="0" w:firstRowLastColumn="0" w:lastRowFirstColumn="0" w:lastRowLastColumn="0"/>
            <w:tcW w:w="985" w:type="dxa"/>
            <w:vAlign w:val="center"/>
          </w:tcPr>
          <w:p w:rsidR="006A1EA9" w:rsidRPr="00B00C8D" w:rsidRDefault="006A1EA9" w:rsidP="00045944">
            <w:pPr>
              <w:pStyle w:val="ContactInfo"/>
              <w:rPr>
                <w:rFonts w:ascii="SVN-Beast" w:hAnsi="SVN-Beast"/>
                <w:sz w:val="24"/>
              </w:rPr>
            </w:pPr>
            <w:r w:rsidRPr="00B00C8D">
              <w:rPr>
                <w:rFonts w:ascii="SVN-Beast" w:hAnsi="SVN-Beast"/>
                <w:sz w:val="24"/>
              </w:rPr>
              <w:t>3</w:t>
            </w:r>
          </w:p>
        </w:tc>
        <w:tc>
          <w:tcPr>
            <w:tcW w:w="7835" w:type="dxa"/>
            <w:vAlign w:val="center"/>
          </w:tcPr>
          <w:p w:rsidR="006A1EA9" w:rsidRPr="00B00C8D" w:rsidRDefault="006A1EA9" w:rsidP="00045944">
            <w:pPr>
              <w:pStyle w:val="ContactInfo"/>
              <w:ind w:left="76"/>
              <w:jc w:val="left"/>
              <w:cnfStyle w:val="000000100000" w:firstRow="0" w:lastRow="0" w:firstColumn="0" w:lastColumn="0" w:oddVBand="0" w:evenVBand="0" w:oddHBand="1" w:evenHBand="0" w:firstRowFirstColumn="0" w:firstRowLastColumn="0" w:lastRowFirstColumn="0" w:lastRowLastColumn="0"/>
              <w:rPr>
                <w:rFonts w:ascii="SVN-Beast" w:hAnsi="SVN-Beast"/>
                <w:sz w:val="24"/>
              </w:rPr>
            </w:pPr>
            <w:r>
              <w:rPr>
                <w:rFonts w:ascii="SVN-Beast" w:hAnsi="SVN-Beast"/>
                <w:sz w:val="24"/>
              </w:rPr>
              <w:t xml:space="preserve">Xử lý chức năng form Đăng nhập: </w:t>
            </w:r>
            <w:r>
              <w:rPr>
                <w:rFonts w:ascii="SVN-Beast" w:hAnsi="SVN-Beast"/>
                <w:sz w:val="24"/>
              </w:rPr>
              <w:br/>
              <w:t>Đăng nhập + tạo tài khoản</w:t>
            </w:r>
          </w:p>
        </w:tc>
        <w:tc>
          <w:tcPr>
            <w:tcW w:w="1980" w:type="dxa"/>
            <w:vMerge/>
            <w:vAlign w:val="center"/>
          </w:tcPr>
          <w:p w:rsidR="006A1EA9" w:rsidRPr="00B00C8D" w:rsidRDefault="006A1EA9" w:rsidP="001F2043">
            <w:pPr>
              <w:pStyle w:val="ContactInfo"/>
              <w:jc w:val="left"/>
              <w:cnfStyle w:val="000000100000" w:firstRow="0" w:lastRow="0" w:firstColumn="0" w:lastColumn="0" w:oddVBand="0" w:evenVBand="0" w:oddHBand="1" w:evenHBand="0" w:firstRowFirstColumn="0" w:firstRowLastColumn="0" w:lastRowFirstColumn="0" w:lastRowLastColumn="0"/>
              <w:rPr>
                <w:rFonts w:ascii="SVN-Beast" w:hAnsi="SVN-Beast"/>
                <w:sz w:val="24"/>
              </w:rPr>
            </w:pPr>
          </w:p>
        </w:tc>
      </w:tr>
      <w:tr w:rsidR="006A1EA9" w:rsidTr="006A1EA9">
        <w:trPr>
          <w:trHeight w:val="800"/>
        </w:trPr>
        <w:tc>
          <w:tcPr>
            <w:cnfStyle w:val="001000000000" w:firstRow="0" w:lastRow="0" w:firstColumn="1" w:lastColumn="0" w:oddVBand="0" w:evenVBand="0" w:oddHBand="0" w:evenHBand="0" w:firstRowFirstColumn="0" w:firstRowLastColumn="0" w:lastRowFirstColumn="0" w:lastRowLastColumn="0"/>
            <w:tcW w:w="985" w:type="dxa"/>
            <w:vAlign w:val="center"/>
          </w:tcPr>
          <w:p w:rsidR="006A1EA9" w:rsidRPr="00B00C8D" w:rsidRDefault="006A1EA9" w:rsidP="00045944">
            <w:pPr>
              <w:pStyle w:val="ContactInfo"/>
              <w:rPr>
                <w:rFonts w:ascii="SVN-Beast" w:hAnsi="SVN-Beast"/>
                <w:sz w:val="24"/>
              </w:rPr>
            </w:pPr>
            <w:r w:rsidRPr="00B00C8D">
              <w:rPr>
                <w:rFonts w:ascii="SVN-Beast" w:hAnsi="SVN-Beast"/>
                <w:sz w:val="24"/>
              </w:rPr>
              <w:t>4</w:t>
            </w:r>
          </w:p>
        </w:tc>
        <w:tc>
          <w:tcPr>
            <w:tcW w:w="7835" w:type="dxa"/>
            <w:vAlign w:val="center"/>
          </w:tcPr>
          <w:p w:rsidR="006A1EA9" w:rsidRPr="00B00C8D" w:rsidRDefault="006A1EA9" w:rsidP="00045944">
            <w:pPr>
              <w:pStyle w:val="ContactInfo"/>
              <w:ind w:left="76"/>
              <w:jc w:val="left"/>
              <w:cnfStyle w:val="000000000000" w:firstRow="0" w:lastRow="0" w:firstColumn="0" w:lastColumn="0" w:oddVBand="0" w:evenVBand="0" w:oddHBand="0" w:evenHBand="0" w:firstRowFirstColumn="0" w:firstRowLastColumn="0" w:lastRowFirstColumn="0" w:lastRowLastColumn="0"/>
              <w:rPr>
                <w:rFonts w:ascii="SVN-Beast" w:hAnsi="SVN-Beast"/>
                <w:sz w:val="24"/>
              </w:rPr>
            </w:pPr>
            <w:r>
              <w:rPr>
                <w:rFonts w:ascii="SVN-Beast" w:hAnsi="SVN-Beast"/>
                <w:sz w:val="24"/>
              </w:rPr>
              <w:t>Xử lý chức năng form đăng ký</w:t>
            </w:r>
          </w:p>
        </w:tc>
        <w:tc>
          <w:tcPr>
            <w:tcW w:w="1980" w:type="dxa"/>
            <w:vMerge/>
            <w:vAlign w:val="center"/>
          </w:tcPr>
          <w:p w:rsidR="006A1EA9" w:rsidRPr="00B00C8D" w:rsidRDefault="006A1EA9" w:rsidP="001F2043">
            <w:pPr>
              <w:pStyle w:val="ContactInfo"/>
              <w:jc w:val="left"/>
              <w:cnfStyle w:val="000000000000" w:firstRow="0" w:lastRow="0" w:firstColumn="0" w:lastColumn="0" w:oddVBand="0" w:evenVBand="0" w:oddHBand="0" w:evenHBand="0" w:firstRowFirstColumn="0" w:firstRowLastColumn="0" w:lastRowFirstColumn="0" w:lastRowLastColumn="0"/>
              <w:rPr>
                <w:rFonts w:ascii="SVN-Beast" w:hAnsi="SVN-Beast"/>
                <w:sz w:val="24"/>
              </w:rPr>
            </w:pPr>
          </w:p>
        </w:tc>
      </w:tr>
      <w:tr w:rsidR="006A1EA9" w:rsidTr="006A1EA9">
        <w:trPr>
          <w:cnfStyle w:val="000000100000" w:firstRow="0" w:lastRow="0" w:firstColumn="0" w:lastColumn="0" w:oddVBand="0" w:evenVBand="0" w:oddHBand="1" w:evenHBand="0" w:firstRowFirstColumn="0" w:firstRowLastColumn="0" w:lastRowFirstColumn="0" w:lastRowLastColumn="0"/>
          <w:trHeight w:val="800"/>
        </w:trPr>
        <w:tc>
          <w:tcPr>
            <w:cnfStyle w:val="001000000000" w:firstRow="0" w:lastRow="0" w:firstColumn="1" w:lastColumn="0" w:oddVBand="0" w:evenVBand="0" w:oddHBand="0" w:evenHBand="0" w:firstRowFirstColumn="0" w:firstRowLastColumn="0" w:lastRowFirstColumn="0" w:lastRowLastColumn="0"/>
            <w:tcW w:w="985" w:type="dxa"/>
            <w:vAlign w:val="center"/>
          </w:tcPr>
          <w:p w:rsidR="006A1EA9" w:rsidRPr="00B00C8D" w:rsidRDefault="006A1EA9" w:rsidP="00045944">
            <w:pPr>
              <w:pStyle w:val="ContactInfo"/>
              <w:rPr>
                <w:rFonts w:ascii="SVN-Beast" w:hAnsi="SVN-Beast"/>
                <w:sz w:val="24"/>
              </w:rPr>
            </w:pPr>
            <w:r>
              <w:rPr>
                <w:rFonts w:ascii="SVN-Beast" w:hAnsi="SVN-Beast"/>
                <w:sz w:val="24"/>
              </w:rPr>
              <w:t>5</w:t>
            </w:r>
          </w:p>
        </w:tc>
        <w:tc>
          <w:tcPr>
            <w:tcW w:w="7835" w:type="dxa"/>
            <w:vAlign w:val="center"/>
          </w:tcPr>
          <w:p w:rsidR="006A1EA9" w:rsidRPr="00B00C8D" w:rsidRDefault="006A1EA9" w:rsidP="00045944">
            <w:pPr>
              <w:pStyle w:val="ContactInfo"/>
              <w:ind w:left="76"/>
              <w:jc w:val="left"/>
              <w:cnfStyle w:val="000000100000" w:firstRow="0" w:lastRow="0" w:firstColumn="0" w:lastColumn="0" w:oddVBand="0" w:evenVBand="0" w:oddHBand="1" w:evenHBand="0" w:firstRowFirstColumn="0" w:firstRowLastColumn="0" w:lastRowFirstColumn="0" w:lastRowLastColumn="0"/>
              <w:rPr>
                <w:rFonts w:ascii="SVN-Beast" w:hAnsi="SVN-Beast"/>
                <w:sz w:val="24"/>
              </w:rPr>
            </w:pPr>
            <w:r>
              <w:rPr>
                <w:rFonts w:ascii="SVN-Beast" w:hAnsi="SVN-Beast"/>
                <w:sz w:val="24"/>
              </w:rPr>
              <w:t>Xử lý chuyển hướng các form</w:t>
            </w:r>
          </w:p>
        </w:tc>
        <w:tc>
          <w:tcPr>
            <w:tcW w:w="1980" w:type="dxa"/>
            <w:vMerge/>
            <w:vAlign w:val="center"/>
          </w:tcPr>
          <w:p w:rsidR="006A1EA9" w:rsidRPr="00B00C8D" w:rsidRDefault="006A1EA9" w:rsidP="001F2043">
            <w:pPr>
              <w:pStyle w:val="ContactInfo"/>
              <w:jc w:val="left"/>
              <w:cnfStyle w:val="000000100000" w:firstRow="0" w:lastRow="0" w:firstColumn="0" w:lastColumn="0" w:oddVBand="0" w:evenVBand="0" w:oddHBand="1" w:evenHBand="0" w:firstRowFirstColumn="0" w:firstRowLastColumn="0" w:lastRowFirstColumn="0" w:lastRowLastColumn="0"/>
              <w:rPr>
                <w:rFonts w:ascii="SVN-Beast" w:hAnsi="SVN-Beast"/>
                <w:sz w:val="24"/>
              </w:rPr>
            </w:pPr>
          </w:p>
        </w:tc>
      </w:tr>
      <w:tr w:rsidR="006A1EA9" w:rsidTr="006A1EA9">
        <w:trPr>
          <w:trHeight w:val="800"/>
        </w:trPr>
        <w:tc>
          <w:tcPr>
            <w:cnfStyle w:val="001000000000" w:firstRow="0" w:lastRow="0" w:firstColumn="1" w:lastColumn="0" w:oddVBand="0" w:evenVBand="0" w:oddHBand="0" w:evenHBand="0" w:firstRowFirstColumn="0" w:firstRowLastColumn="0" w:lastRowFirstColumn="0" w:lastRowLastColumn="0"/>
            <w:tcW w:w="985" w:type="dxa"/>
            <w:vAlign w:val="center"/>
          </w:tcPr>
          <w:p w:rsidR="006A1EA9" w:rsidRDefault="006A1EA9" w:rsidP="00045944">
            <w:pPr>
              <w:pStyle w:val="ContactInfo"/>
              <w:rPr>
                <w:rFonts w:ascii="SVN-Beast" w:hAnsi="SVN-Beast"/>
                <w:sz w:val="24"/>
              </w:rPr>
            </w:pPr>
            <w:r>
              <w:rPr>
                <w:rFonts w:ascii="SVN-Beast" w:hAnsi="SVN-Beast"/>
                <w:sz w:val="24"/>
              </w:rPr>
              <w:t>6</w:t>
            </w:r>
          </w:p>
        </w:tc>
        <w:tc>
          <w:tcPr>
            <w:tcW w:w="7835" w:type="dxa"/>
            <w:vAlign w:val="center"/>
          </w:tcPr>
          <w:p w:rsidR="006A1EA9" w:rsidRDefault="006A1EA9" w:rsidP="00045944">
            <w:pPr>
              <w:pStyle w:val="ContactInfo"/>
              <w:ind w:left="76"/>
              <w:jc w:val="left"/>
              <w:cnfStyle w:val="000000000000" w:firstRow="0" w:lastRow="0" w:firstColumn="0" w:lastColumn="0" w:oddVBand="0" w:evenVBand="0" w:oddHBand="0" w:evenHBand="0" w:firstRowFirstColumn="0" w:firstRowLastColumn="0" w:lastRowFirstColumn="0" w:lastRowLastColumn="0"/>
              <w:rPr>
                <w:rFonts w:ascii="SVN-Beast" w:hAnsi="SVN-Beast"/>
                <w:sz w:val="24"/>
              </w:rPr>
            </w:pPr>
            <w:r>
              <w:rPr>
                <w:rFonts w:ascii="SVN-Beast" w:hAnsi="SVN-Beast"/>
                <w:sz w:val="24"/>
              </w:rPr>
              <w:t>Form Bán xe: kết nối, đổ csdl vào table, chức năng button mua xe</w:t>
            </w:r>
          </w:p>
        </w:tc>
        <w:tc>
          <w:tcPr>
            <w:tcW w:w="1980" w:type="dxa"/>
            <w:vMerge/>
            <w:vAlign w:val="center"/>
          </w:tcPr>
          <w:p w:rsidR="006A1EA9" w:rsidRDefault="006A1EA9" w:rsidP="001F2043">
            <w:pPr>
              <w:pStyle w:val="ContactInfo"/>
              <w:jc w:val="left"/>
              <w:cnfStyle w:val="000000000000" w:firstRow="0" w:lastRow="0" w:firstColumn="0" w:lastColumn="0" w:oddVBand="0" w:evenVBand="0" w:oddHBand="0" w:evenHBand="0" w:firstRowFirstColumn="0" w:firstRowLastColumn="0" w:lastRowFirstColumn="0" w:lastRowLastColumn="0"/>
              <w:rPr>
                <w:rFonts w:ascii="SVN-Beast" w:hAnsi="SVN-Beast"/>
                <w:sz w:val="24"/>
              </w:rPr>
            </w:pPr>
          </w:p>
        </w:tc>
      </w:tr>
      <w:tr w:rsidR="006A1EA9" w:rsidTr="006A1EA9">
        <w:trPr>
          <w:cnfStyle w:val="000000100000" w:firstRow="0" w:lastRow="0" w:firstColumn="0" w:lastColumn="0" w:oddVBand="0" w:evenVBand="0" w:oddHBand="1" w:evenHBand="0" w:firstRowFirstColumn="0" w:firstRowLastColumn="0" w:lastRowFirstColumn="0" w:lastRowLastColumn="0"/>
          <w:trHeight w:val="1250"/>
        </w:trPr>
        <w:tc>
          <w:tcPr>
            <w:cnfStyle w:val="001000000000" w:firstRow="0" w:lastRow="0" w:firstColumn="1" w:lastColumn="0" w:oddVBand="0" w:evenVBand="0" w:oddHBand="0" w:evenHBand="0" w:firstRowFirstColumn="0" w:firstRowLastColumn="0" w:lastRowFirstColumn="0" w:lastRowLastColumn="0"/>
            <w:tcW w:w="985" w:type="dxa"/>
            <w:vAlign w:val="center"/>
          </w:tcPr>
          <w:p w:rsidR="006A1EA9" w:rsidRDefault="006A1EA9" w:rsidP="00045944">
            <w:pPr>
              <w:pStyle w:val="ContactInfo"/>
              <w:rPr>
                <w:rFonts w:ascii="SVN-Beast" w:hAnsi="SVN-Beast"/>
                <w:sz w:val="24"/>
              </w:rPr>
            </w:pPr>
            <w:r>
              <w:rPr>
                <w:rFonts w:ascii="SVN-Beast" w:hAnsi="SVN-Beast"/>
                <w:sz w:val="24"/>
              </w:rPr>
              <w:t>7</w:t>
            </w:r>
          </w:p>
        </w:tc>
        <w:tc>
          <w:tcPr>
            <w:tcW w:w="7835" w:type="dxa"/>
            <w:vAlign w:val="center"/>
          </w:tcPr>
          <w:p w:rsidR="006A1EA9" w:rsidRDefault="006A1EA9" w:rsidP="00045944">
            <w:pPr>
              <w:pStyle w:val="ContactInfo"/>
              <w:ind w:left="76"/>
              <w:jc w:val="left"/>
              <w:cnfStyle w:val="000000100000" w:firstRow="0" w:lastRow="0" w:firstColumn="0" w:lastColumn="0" w:oddVBand="0" w:evenVBand="0" w:oddHBand="1" w:evenHBand="0" w:firstRowFirstColumn="0" w:firstRowLastColumn="0" w:lastRowFirstColumn="0" w:lastRowLastColumn="0"/>
              <w:rPr>
                <w:rFonts w:ascii="SVN-Beast" w:hAnsi="SVN-Beast"/>
                <w:sz w:val="24"/>
              </w:rPr>
            </w:pPr>
            <w:r>
              <w:rPr>
                <w:rFonts w:ascii="SVN-Beast" w:hAnsi="SVN-Beast"/>
                <w:sz w:val="24"/>
              </w:rPr>
              <w:t>Form Quản lý loại xe: kết nối, đổ csdl vào table, chức năng button thêm, xóa, sửa</w:t>
            </w:r>
          </w:p>
        </w:tc>
        <w:tc>
          <w:tcPr>
            <w:tcW w:w="1980" w:type="dxa"/>
            <w:vMerge/>
            <w:vAlign w:val="center"/>
          </w:tcPr>
          <w:p w:rsidR="006A1EA9" w:rsidRDefault="006A1EA9" w:rsidP="001F2043">
            <w:pPr>
              <w:pStyle w:val="ContactInfo"/>
              <w:jc w:val="left"/>
              <w:cnfStyle w:val="000000100000" w:firstRow="0" w:lastRow="0" w:firstColumn="0" w:lastColumn="0" w:oddVBand="0" w:evenVBand="0" w:oddHBand="1" w:evenHBand="0" w:firstRowFirstColumn="0" w:firstRowLastColumn="0" w:lastRowFirstColumn="0" w:lastRowLastColumn="0"/>
              <w:rPr>
                <w:rFonts w:ascii="SVN-Beast" w:hAnsi="SVN-Beast"/>
                <w:sz w:val="24"/>
              </w:rPr>
            </w:pPr>
          </w:p>
        </w:tc>
      </w:tr>
      <w:tr w:rsidR="006A1EA9" w:rsidTr="006A1EA9">
        <w:trPr>
          <w:trHeight w:val="1340"/>
        </w:trPr>
        <w:tc>
          <w:tcPr>
            <w:cnfStyle w:val="001000000000" w:firstRow="0" w:lastRow="0" w:firstColumn="1" w:lastColumn="0" w:oddVBand="0" w:evenVBand="0" w:oddHBand="0" w:evenHBand="0" w:firstRowFirstColumn="0" w:firstRowLastColumn="0" w:lastRowFirstColumn="0" w:lastRowLastColumn="0"/>
            <w:tcW w:w="985" w:type="dxa"/>
            <w:vAlign w:val="center"/>
          </w:tcPr>
          <w:p w:rsidR="006A1EA9" w:rsidRDefault="006A1EA9" w:rsidP="00045944">
            <w:pPr>
              <w:pStyle w:val="ContactInfo"/>
              <w:rPr>
                <w:rFonts w:ascii="SVN-Beast" w:hAnsi="SVN-Beast"/>
                <w:sz w:val="24"/>
              </w:rPr>
            </w:pPr>
            <w:r>
              <w:rPr>
                <w:rFonts w:ascii="SVN-Beast" w:hAnsi="SVN-Beast"/>
                <w:sz w:val="24"/>
              </w:rPr>
              <w:t>8</w:t>
            </w:r>
          </w:p>
        </w:tc>
        <w:tc>
          <w:tcPr>
            <w:tcW w:w="7835" w:type="dxa"/>
            <w:vAlign w:val="center"/>
          </w:tcPr>
          <w:p w:rsidR="006A1EA9" w:rsidRDefault="006A1EA9" w:rsidP="00045944">
            <w:pPr>
              <w:pStyle w:val="ContactInfo"/>
              <w:ind w:left="76"/>
              <w:jc w:val="left"/>
              <w:cnfStyle w:val="000000000000" w:firstRow="0" w:lastRow="0" w:firstColumn="0" w:lastColumn="0" w:oddVBand="0" w:evenVBand="0" w:oddHBand="0" w:evenHBand="0" w:firstRowFirstColumn="0" w:firstRowLastColumn="0" w:lastRowFirstColumn="0" w:lastRowLastColumn="0"/>
              <w:rPr>
                <w:rFonts w:ascii="SVN-Beast" w:hAnsi="SVN-Beast"/>
                <w:sz w:val="24"/>
              </w:rPr>
            </w:pPr>
            <w:r>
              <w:rPr>
                <w:rFonts w:ascii="SVN-Beast" w:hAnsi="SVN-Beast"/>
                <w:sz w:val="24"/>
              </w:rPr>
              <w:t>Form Quản lý xe: kết nối, đổ csdl vào table, chức năng button thêm, xóa, sửa, tìm kiếm theo mã xe</w:t>
            </w:r>
          </w:p>
        </w:tc>
        <w:tc>
          <w:tcPr>
            <w:tcW w:w="1980" w:type="dxa"/>
            <w:vMerge/>
            <w:vAlign w:val="center"/>
          </w:tcPr>
          <w:p w:rsidR="006A1EA9" w:rsidRDefault="006A1EA9" w:rsidP="001F2043">
            <w:pPr>
              <w:pStyle w:val="ContactInfo"/>
              <w:jc w:val="left"/>
              <w:cnfStyle w:val="000000000000" w:firstRow="0" w:lastRow="0" w:firstColumn="0" w:lastColumn="0" w:oddVBand="0" w:evenVBand="0" w:oddHBand="0" w:evenHBand="0" w:firstRowFirstColumn="0" w:firstRowLastColumn="0" w:lastRowFirstColumn="0" w:lastRowLastColumn="0"/>
              <w:rPr>
                <w:rFonts w:ascii="SVN-Beast" w:hAnsi="SVN-Beast"/>
                <w:sz w:val="24"/>
              </w:rPr>
            </w:pPr>
          </w:p>
        </w:tc>
      </w:tr>
      <w:tr w:rsidR="006A1EA9" w:rsidTr="006A1EA9">
        <w:trPr>
          <w:cnfStyle w:val="000000100000" w:firstRow="0" w:lastRow="0" w:firstColumn="0" w:lastColumn="0" w:oddVBand="0" w:evenVBand="0" w:oddHBand="1" w:evenHBand="0" w:firstRowFirstColumn="0" w:firstRowLastColumn="0" w:lastRowFirstColumn="0" w:lastRowLastColumn="0"/>
          <w:trHeight w:val="1250"/>
        </w:trPr>
        <w:tc>
          <w:tcPr>
            <w:cnfStyle w:val="001000000000" w:firstRow="0" w:lastRow="0" w:firstColumn="1" w:lastColumn="0" w:oddVBand="0" w:evenVBand="0" w:oddHBand="0" w:evenHBand="0" w:firstRowFirstColumn="0" w:firstRowLastColumn="0" w:lastRowFirstColumn="0" w:lastRowLastColumn="0"/>
            <w:tcW w:w="985" w:type="dxa"/>
            <w:vAlign w:val="center"/>
          </w:tcPr>
          <w:p w:rsidR="006A1EA9" w:rsidRDefault="006A1EA9" w:rsidP="00045944">
            <w:pPr>
              <w:pStyle w:val="ContactInfo"/>
              <w:rPr>
                <w:rFonts w:ascii="SVN-Beast" w:hAnsi="SVN-Beast"/>
                <w:sz w:val="24"/>
              </w:rPr>
            </w:pPr>
            <w:r>
              <w:rPr>
                <w:rFonts w:ascii="SVN-Beast" w:hAnsi="SVN-Beast"/>
                <w:sz w:val="24"/>
              </w:rPr>
              <w:t>9</w:t>
            </w:r>
          </w:p>
        </w:tc>
        <w:tc>
          <w:tcPr>
            <w:tcW w:w="7835" w:type="dxa"/>
            <w:vAlign w:val="center"/>
          </w:tcPr>
          <w:p w:rsidR="006A1EA9" w:rsidRDefault="006A1EA9" w:rsidP="00045944">
            <w:pPr>
              <w:pStyle w:val="ContactInfo"/>
              <w:ind w:left="76"/>
              <w:jc w:val="left"/>
              <w:cnfStyle w:val="000000100000" w:firstRow="0" w:lastRow="0" w:firstColumn="0" w:lastColumn="0" w:oddVBand="0" w:evenVBand="0" w:oddHBand="1" w:evenHBand="0" w:firstRowFirstColumn="0" w:firstRowLastColumn="0" w:lastRowFirstColumn="0" w:lastRowLastColumn="0"/>
              <w:rPr>
                <w:rFonts w:ascii="SVN-Beast" w:hAnsi="SVN-Beast"/>
                <w:sz w:val="24"/>
              </w:rPr>
            </w:pPr>
            <w:r>
              <w:rPr>
                <w:rFonts w:ascii="SVN-Beast" w:hAnsi="SVN-Beast"/>
                <w:sz w:val="24"/>
              </w:rPr>
              <w:t>Form Danh sách hóa đơn: kết nối, đổ csdl vào table, chức năng button xóa hóa đơn</w:t>
            </w:r>
          </w:p>
        </w:tc>
        <w:tc>
          <w:tcPr>
            <w:tcW w:w="1980" w:type="dxa"/>
            <w:vMerge/>
            <w:vAlign w:val="center"/>
          </w:tcPr>
          <w:p w:rsidR="006A1EA9" w:rsidRDefault="006A1EA9" w:rsidP="001F2043">
            <w:pPr>
              <w:pStyle w:val="ContactInfo"/>
              <w:jc w:val="left"/>
              <w:cnfStyle w:val="000000100000" w:firstRow="0" w:lastRow="0" w:firstColumn="0" w:lastColumn="0" w:oddVBand="0" w:evenVBand="0" w:oddHBand="1" w:evenHBand="0" w:firstRowFirstColumn="0" w:firstRowLastColumn="0" w:lastRowFirstColumn="0" w:lastRowLastColumn="0"/>
              <w:rPr>
                <w:rFonts w:ascii="SVN-Beast" w:hAnsi="SVN-Beast"/>
                <w:sz w:val="24"/>
              </w:rPr>
            </w:pPr>
          </w:p>
        </w:tc>
      </w:tr>
      <w:tr w:rsidR="006A1EA9" w:rsidTr="006A1EA9">
        <w:trPr>
          <w:trHeight w:val="1160"/>
        </w:trPr>
        <w:tc>
          <w:tcPr>
            <w:cnfStyle w:val="001000000000" w:firstRow="0" w:lastRow="0" w:firstColumn="1" w:lastColumn="0" w:oddVBand="0" w:evenVBand="0" w:oddHBand="0" w:evenHBand="0" w:firstRowFirstColumn="0" w:firstRowLastColumn="0" w:lastRowFirstColumn="0" w:lastRowLastColumn="0"/>
            <w:tcW w:w="985" w:type="dxa"/>
            <w:vAlign w:val="center"/>
          </w:tcPr>
          <w:p w:rsidR="006A1EA9" w:rsidRDefault="006A1EA9" w:rsidP="00045944">
            <w:pPr>
              <w:pStyle w:val="ContactInfo"/>
              <w:rPr>
                <w:rFonts w:ascii="SVN-Beast" w:hAnsi="SVN-Beast"/>
                <w:sz w:val="24"/>
              </w:rPr>
            </w:pPr>
            <w:r>
              <w:rPr>
                <w:rFonts w:ascii="SVN-Beast" w:hAnsi="SVN-Beast"/>
                <w:sz w:val="24"/>
              </w:rPr>
              <w:t>10</w:t>
            </w:r>
          </w:p>
        </w:tc>
        <w:tc>
          <w:tcPr>
            <w:tcW w:w="7835" w:type="dxa"/>
            <w:vAlign w:val="center"/>
          </w:tcPr>
          <w:p w:rsidR="006A1EA9" w:rsidRDefault="006A1EA9" w:rsidP="00045944">
            <w:pPr>
              <w:pStyle w:val="ContactInfo"/>
              <w:ind w:left="76"/>
              <w:jc w:val="left"/>
              <w:cnfStyle w:val="000000000000" w:firstRow="0" w:lastRow="0" w:firstColumn="0" w:lastColumn="0" w:oddVBand="0" w:evenVBand="0" w:oddHBand="0" w:evenHBand="0" w:firstRowFirstColumn="0" w:firstRowLastColumn="0" w:lastRowFirstColumn="0" w:lastRowLastColumn="0"/>
              <w:rPr>
                <w:rFonts w:ascii="SVN-Beast" w:hAnsi="SVN-Beast"/>
                <w:sz w:val="24"/>
              </w:rPr>
            </w:pPr>
            <w:r>
              <w:rPr>
                <w:rFonts w:ascii="SVN-Beast" w:hAnsi="SVN-Beast"/>
                <w:sz w:val="24"/>
              </w:rPr>
              <w:t>Form Quản lý tài khoản: kết nối, đổ csdl vào table, chức năng button xóa</w:t>
            </w:r>
          </w:p>
        </w:tc>
        <w:tc>
          <w:tcPr>
            <w:tcW w:w="1980" w:type="dxa"/>
            <w:vMerge/>
            <w:vAlign w:val="center"/>
          </w:tcPr>
          <w:p w:rsidR="006A1EA9" w:rsidRDefault="006A1EA9" w:rsidP="001F2043">
            <w:pPr>
              <w:pStyle w:val="ContactInfo"/>
              <w:jc w:val="left"/>
              <w:cnfStyle w:val="000000000000" w:firstRow="0" w:lastRow="0" w:firstColumn="0" w:lastColumn="0" w:oddVBand="0" w:evenVBand="0" w:oddHBand="0" w:evenHBand="0" w:firstRowFirstColumn="0" w:firstRowLastColumn="0" w:lastRowFirstColumn="0" w:lastRowLastColumn="0"/>
              <w:rPr>
                <w:rFonts w:ascii="SVN-Beast" w:hAnsi="SVN-Beast"/>
                <w:sz w:val="24"/>
              </w:rPr>
            </w:pPr>
          </w:p>
        </w:tc>
      </w:tr>
    </w:tbl>
    <w:p w:rsidR="00C6554A" w:rsidRPr="00EC7158" w:rsidRDefault="00C6554A" w:rsidP="00106FC8">
      <w:pPr>
        <w:pStyle w:val="ContactInfo"/>
        <w:jc w:val="left"/>
        <w:rPr>
          <w:sz w:val="32"/>
        </w:rPr>
      </w:pPr>
    </w:p>
    <w:p w:rsidR="00086A80" w:rsidRDefault="00086A80" w:rsidP="00086A80">
      <w:pPr>
        <w:pStyle w:val="Heading1"/>
      </w:pPr>
      <w:r>
        <w:lastRenderedPageBreak/>
        <w:t>Mục lục</w:t>
      </w:r>
    </w:p>
    <w:p w:rsidR="00086A80" w:rsidRDefault="00086A80" w:rsidP="00C6554A">
      <w:pPr>
        <w:pStyle w:val="Heading1"/>
      </w:pPr>
    </w:p>
    <w:p w:rsidR="00C6554A" w:rsidRDefault="00C971B7" w:rsidP="00C6554A">
      <w:pPr>
        <w:pStyle w:val="Heading1"/>
      </w:pPr>
      <w:r>
        <w:t>Giới thiệu</w:t>
      </w:r>
    </w:p>
    <w:p w:rsidR="00C971B7" w:rsidRDefault="00C971B7" w:rsidP="00086A80">
      <w:pPr>
        <w:pStyle w:val="ListBullet"/>
        <w:numPr>
          <w:ilvl w:val="0"/>
          <w:numId w:val="1"/>
        </w:numPr>
      </w:pPr>
      <w:r w:rsidRPr="00C971B7">
        <w:t>Ứng dụng giúp người dùng phân phối các loạ</w:t>
      </w:r>
      <w:r>
        <w:t>i xe ô tô</w:t>
      </w:r>
      <w:r w:rsidRPr="00C971B7">
        <w:t xml:space="preserve"> và dễ dàng quản lý, kiểm tra thông tin của các loại xe, tiện lợi trong việc kiểm soát được</w:t>
      </w:r>
      <w:r>
        <w:t xml:space="preserve"> các</w:t>
      </w:r>
      <w:r w:rsidRPr="00C971B7">
        <w:t xml:space="preserve"> sản phẩm của cửa hàng và tiết kiệm được nhiều thời gian</w:t>
      </w:r>
      <w:r>
        <w:t xml:space="preserve"> trong việc mua bán.</w:t>
      </w:r>
    </w:p>
    <w:p w:rsidR="00C971B7" w:rsidRDefault="00C971B7"/>
    <w:p w:rsidR="00C971B7" w:rsidRDefault="00C971B7" w:rsidP="00C971B7">
      <w:pPr>
        <w:pStyle w:val="Heading1"/>
      </w:pPr>
      <w:r>
        <w:t>Mô tả ứng dụng</w:t>
      </w:r>
    </w:p>
    <w:p w:rsidR="00C971B7" w:rsidRPr="00C971B7" w:rsidRDefault="00C971B7" w:rsidP="00086A80">
      <w:pPr>
        <w:pStyle w:val="ListParagraph"/>
        <w:numPr>
          <w:ilvl w:val="0"/>
          <w:numId w:val="23"/>
        </w:numPr>
      </w:pPr>
      <w:r w:rsidRPr="00C971B7">
        <w:t>Người dùng đăng nhập tài khoản, mật khẩu hợp lệ =&gt; form sẽ chuyển đổi vào giao diện chính của hệ thống.</w:t>
      </w:r>
      <w:r w:rsidR="00086A80">
        <w:t xml:space="preserve"> Nếu người dùng chọn thoát form sẽ đóng.</w:t>
      </w:r>
    </w:p>
    <w:p w:rsidR="00086A80" w:rsidRDefault="00C971B7" w:rsidP="00086A80">
      <w:pPr>
        <w:pStyle w:val="ListParagraph"/>
        <w:numPr>
          <w:ilvl w:val="0"/>
          <w:numId w:val="23"/>
        </w:numPr>
      </w:pPr>
      <w:r w:rsidRPr="00C971B7">
        <w:t>Nếu người dùng chưa có tài khoản</w:t>
      </w:r>
      <w:r w:rsidR="00086A80">
        <w:t>: chọn vào đường dẫn tạo tài khoản</w:t>
      </w:r>
      <w:r w:rsidRPr="00C971B7">
        <w:t xml:space="preserve"> </w:t>
      </w:r>
      <w:r w:rsidR="00086A80">
        <w:t>để chuyển sang form đăng ký để tạo tài khoản mới.</w:t>
      </w:r>
    </w:p>
    <w:p w:rsidR="00C971B7" w:rsidRDefault="00086A80" w:rsidP="002F3C2C">
      <w:pPr>
        <w:pStyle w:val="ListParagraph"/>
        <w:numPr>
          <w:ilvl w:val="0"/>
          <w:numId w:val="23"/>
        </w:numPr>
      </w:pPr>
      <w:r>
        <w:t xml:space="preserve">Sau khi được chuyển sang form Đăng ký, người dùng nhập đầy đủ thông tin username và password để tạo tài khoản. Sau khi tạo tài khoản thành công người dùng </w:t>
      </w:r>
      <w:r w:rsidR="00C971B7" w:rsidRPr="00C971B7">
        <w:t>sử dụng tài khoản vừa tạo để đăng nhập vào hệ thống.</w:t>
      </w:r>
      <w:r w:rsidR="009E0C7F">
        <w:t xml:space="preserve"> Hoặc chọn thoát để đóng form và trở về form Đăng nhập (thông tin tài khoản mới sẽ không được lưu lại nếu chưa click vào nút đăng ký).</w:t>
      </w:r>
    </w:p>
    <w:p w:rsidR="00C971B7" w:rsidRPr="00C971B7" w:rsidRDefault="009E0C7F" w:rsidP="00E9742A">
      <w:pPr>
        <w:pStyle w:val="ListParagraph"/>
        <w:numPr>
          <w:ilvl w:val="0"/>
          <w:numId w:val="23"/>
        </w:numPr>
      </w:pPr>
      <w:r>
        <w:t>Đăng nhập thành công người dùng có thể vào giao diện chính của hệ thống. C</w:t>
      </w:r>
      <w:r w:rsidRPr="009E0C7F">
        <w:t>ác chuyên mục bên dưới thể hiện các chức năng hoạt động của hệ thống cùng với hình ảnh quả bá sản phẩm đẹp mắt tạo sự thích thú cho người dùng</w:t>
      </w:r>
      <w:r>
        <w:t>.</w:t>
      </w:r>
      <w:r w:rsidR="00FB2EA5">
        <w:t xml:space="preserve"> Tại đây </w:t>
      </w:r>
      <w:r w:rsidR="00C971B7" w:rsidRPr="00C971B7">
        <w:t>cho phép người dùng quản lý nhiều thông tin</w:t>
      </w:r>
      <w:r w:rsidR="00FB2EA5">
        <w:t xml:space="preserve"> thông qua các button chuyển hướng đến các form quản lý</w:t>
      </w:r>
      <w:r w:rsidR="00C971B7" w:rsidRPr="00C971B7">
        <w:t xml:space="preserve"> như:</w:t>
      </w:r>
      <w:r w:rsidR="00FB2EA5">
        <w:t xml:space="preserve"> Bán xe, Quản lý loại xe, Quản lý xe, Tổng hợp hóa đơn và Quản lý tài khoản</w:t>
      </w:r>
      <w:r w:rsidR="00C971B7" w:rsidRPr="00C971B7">
        <w:t>. Người dùng có thể đăng xuất để đăng nhập bằng tài khoản khác.</w:t>
      </w:r>
    </w:p>
    <w:p w:rsidR="00C971B7" w:rsidRDefault="00C72206" w:rsidP="00086A80">
      <w:pPr>
        <w:pStyle w:val="ListParagraph"/>
        <w:numPr>
          <w:ilvl w:val="0"/>
          <w:numId w:val="23"/>
        </w:numPr>
      </w:pPr>
      <w:r>
        <w:t>Form b</w:t>
      </w:r>
      <w:r w:rsidR="00C971B7" w:rsidRPr="00C971B7">
        <w:t>án xe: cho phép người dùng nhập thông tin khách hàng và lựa chọn sản phẩm có sẵn muốn mua tại cửa hàng và được lưu trữ lại hóa đơn</w:t>
      </w:r>
      <w:r>
        <w:t xml:space="preserve"> mua hàng</w:t>
      </w:r>
      <w:r w:rsidR="00C971B7" w:rsidRPr="00C971B7">
        <w:t>.</w:t>
      </w:r>
    </w:p>
    <w:p w:rsidR="00C72206" w:rsidRPr="00C971B7" w:rsidRDefault="00C72206" w:rsidP="00C72206">
      <w:pPr>
        <w:pStyle w:val="ListParagraph"/>
        <w:numPr>
          <w:ilvl w:val="0"/>
          <w:numId w:val="23"/>
        </w:numPr>
      </w:pPr>
      <w:r w:rsidRPr="00C971B7">
        <w:t>Quản lý loại xe: cho phép người dùng nhập</w:t>
      </w:r>
      <w:r>
        <w:t xml:space="preserve"> để thêm mới các</w:t>
      </w:r>
      <w:r w:rsidRPr="00C971B7">
        <w:t xml:space="preserve"> thông tin, xóa, cập nhật các loạ</w:t>
      </w:r>
      <w:r>
        <w:t>i xe ô tô</w:t>
      </w:r>
      <w:r w:rsidRPr="00C971B7">
        <w:t>.</w:t>
      </w:r>
    </w:p>
    <w:p w:rsidR="00C971B7" w:rsidRPr="00C971B7" w:rsidRDefault="00C971B7" w:rsidP="00086A80">
      <w:pPr>
        <w:pStyle w:val="ListParagraph"/>
        <w:numPr>
          <w:ilvl w:val="0"/>
          <w:numId w:val="23"/>
        </w:numPr>
      </w:pPr>
      <w:r w:rsidRPr="00C971B7">
        <w:t>Quản lý xe: cho phép người dùng quản lý các loại xe có sẵn tại cửa hàng</w:t>
      </w:r>
      <w:r w:rsidR="00C72206">
        <w:t xml:space="preserve"> hoặc thêm mới với các chức năng</w:t>
      </w:r>
      <w:r w:rsidRPr="00C971B7">
        <w:t xml:space="preserve"> thêm, xóa, sửa và tìm kiếm xe</w:t>
      </w:r>
      <w:r w:rsidR="00C72206">
        <w:t xml:space="preserve"> trong danh sách theo mã của từng loại xe.</w:t>
      </w:r>
    </w:p>
    <w:p w:rsidR="00086A80" w:rsidRDefault="00C971B7" w:rsidP="00086A80">
      <w:pPr>
        <w:pStyle w:val="ListParagraph"/>
        <w:numPr>
          <w:ilvl w:val="0"/>
          <w:numId w:val="23"/>
        </w:numPr>
      </w:pPr>
      <w:r w:rsidRPr="00C971B7">
        <w:t>Quản lý hóa đơn: Cho phép lưu trữ thông tin những xe đã được bán cùng với thông tin của khách hàng.</w:t>
      </w:r>
    </w:p>
    <w:p w:rsidR="00C72206" w:rsidRDefault="00C72206" w:rsidP="00086A80">
      <w:pPr>
        <w:pStyle w:val="ListParagraph"/>
        <w:numPr>
          <w:ilvl w:val="0"/>
          <w:numId w:val="23"/>
        </w:numPr>
      </w:pPr>
      <w:r>
        <w:t>Quản lý tài khoản: cho phép người dùng kiểm soát các tài khoản đã đăng ký và có thể xóa theo ý muốn.</w:t>
      </w:r>
    </w:p>
    <w:p w:rsidR="00C971B7" w:rsidRDefault="00C971B7" w:rsidP="00C971B7">
      <w:pPr>
        <w:pStyle w:val="Heading1"/>
      </w:pPr>
      <w:r>
        <w:lastRenderedPageBreak/>
        <w:t>Phân tích yêu cầu</w:t>
      </w:r>
    </w:p>
    <w:p w:rsidR="00C971B7" w:rsidRPr="00C971B7" w:rsidRDefault="00C971B7" w:rsidP="00C971B7">
      <w:pPr>
        <w:pStyle w:val="NormalWeb"/>
        <w:numPr>
          <w:ilvl w:val="0"/>
          <w:numId w:val="19"/>
        </w:numPr>
        <w:spacing w:before="0" w:beforeAutospacing="0" w:after="0" w:afterAutospacing="0"/>
        <w:ind w:left="1440"/>
        <w:textAlignment w:val="baseline"/>
        <w:rPr>
          <w:rFonts w:asciiTheme="minorHAnsi" w:eastAsiaTheme="minorHAnsi" w:hAnsiTheme="minorHAnsi" w:cstheme="minorBidi"/>
          <w:color w:val="595959" w:themeColor="text1" w:themeTint="A6"/>
          <w:sz w:val="22"/>
          <w:szCs w:val="22"/>
        </w:rPr>
      </w:pPr>
      <w:r w:rsidRPr="00C971B7">
        <w:rPr>
          <w:rFonts w:asciiTheme="minorHAnsi" w:eastAsiaTheme="minorHAnsi" w:hAnsiTheme="minorHAnsi" w:cstheme="minorBidi"/>
          <w:color w:val="595959" w:themeColor="text1" w:themeTint="A6"/>
          <w:sz w:val="22"/>
          <w:szCs w:val="22"/>
        </w:rPr>
        <w:t>Thiết kế các form: Đăng nhập, giao diện chính của hệ thống, bán xe, quản lý xe, quản lý loại xe, quả</w:t>
      </w:r>
      <w:r w:rsidR="00C7127D">
        <w:rPr>
          <w:rFonts w:asciiTheme="minorHAnsi" w:eastAsiaTheme="minorHAnsi" w:hAnsiTheme="minorHAnsi" w:cstheme="minorBidi"/>
          <w:color w:val="595959" w:themeColor="text1" w:themeTint="A6"/>
          <w:sz w:val="22"/>
          <w:szCs w:val="22"/>
        </w:rPr>
        <w:t>n lý hóa đơn, quản lý tài khoản.</w:t>
      </w:r>
    </w:p>
    <w:p w:rsidR="00C971B7" w:rsidRPr="00C971B7" w:rsidRDefault="00C971B7" w:rsidP="00C971B7">
      <w:pPr>
        <w:pStyle w:val="NormalWeb"/>
        <w:numPr>
          <w:ilvl w:val="0"/>
          <w:numId w:val="19"/>
        </w:numPr>
        <w:spacing w:before="0" w:beforeAutospacing="0" w:after="0" w:afterAutospacing="0"/>
        <w:ind w:left="1440"/>
        <w:textAlignment w:val="baseline"/>
        <w:rPr>
          <w:rFonts w:asciiTheme="minorHAnsi" w:eastAsiaTheme="minorHAnsi" w:hAnsiTheme="minorHAnsi" w:cstheme="minorBidi"/>
          <w:color w:val="595959" w:themeColor="text1" w:themeTint="A6"/>
          <w:sz w:val="22"/>
          <w:szCs w:val="22"/>
        </w:rPr>
      </w:pPr>
      <w:r w:rsidRPr="00C971B7">
        <w:rPr>
          <w:rFonts w:asciiTheme="minorHAnsi" w:eastAsiaTheme="minorHAnsi" w:hAnsiTheme="minorHAnsi" w:cstheme="minorBidi"/>
          <w:color w:val="595959" w:themeColor="text1" w:themeTint="A6"/>
          <w:sz w:val="22"/>
          <w:szCs w:val="22"/>
        </w:rPr>
        <w:t>Form đăng nhập có chức năng: đăng nhập, đăng ký, thoát.</w:t>
      </w:r>
    </w:p>
    <w:p w:rsidR="00C971B7" w:rsidRPr="00C971B7" w:rsidRDefault="00C971B7" w:rsidP="00C971B7">
      <w:pPr>
        <w:pStyle w:val="NormalWeb"/>
        <w:numPr>
          <w:ilvl w:val="0"/>
          <w:numId w:val="19"/>
        </w:numPr>
        <w:spacing w:before="0" w:beforeAutospacing="0" w:after="0" w:afterAutospacing="0"/>
        <w:ind w:left="1440"/>
        <w:textAlignment w:val="baseline"/>
        <w:rPr>
          <w:rFonts w:asciiTheme="minorHAnsi" w:eastAsiaTheme="minorHAnsi" w:hAnsiTheme="minorHAnsi" w:cstheme="minorBidi"/>
          <w:color w:val="595959" w:themeColor="text1" w:themeTint="A6"/>
          <w:sz w:val="22"/>
          <w:szCs w:val="22"/>
        </w:rPr>
      </w:pPr>
      <w:r w:rsidRPr="00C971B7">
        <w:rPr>
          <w:rFonts w:asciiTheme="minorHAnsi" w:eastAsiaTheme="minorHAnsi" w:hAnsiTheme="minorHAnsi" w:cstheme="minorBidi"/>
          <w:color w:val="595959" w:themeColor="text1" w:themeTint="A6"/>
          <w:sz w:val="22"/>
          <w:szCs w:val="22"/>
        </w:rPr>
        <w:t>Form đăng ký có chức năng: đăng ký, thoát.</w:t>
      </w:r>
    </w:p>
    <w:p w:rsidR="00C971B7" w:rsidRDefault="00C971B7" w:rsidP="00C971B7">
      <w:pPr>
        <w:pStyle w:val="NormalWeb"/>
        <w:numPr>
          <w:ilvl w:val="0"/>
          <w:numId w:val="19"/>
        </w:numPr>
        <w:spacing w:before="0" w:beforeAutospacing="0" w:after="0" w:afterAutospacing="0"/>
        <w:ind w:left="1440"/>
        <w:textAlignment w:val="baseline"/>
        <w:rPr>
          <w:rFonts w:asciiTheme="minorHAnsi" w:eastAsiaTheme="minorHAnsi" w:hAnsiTheme="minorHAnsi" w:cstheme="minorBidi"/>
          <w:color w:val="595959" w:themeColor="text1" w:themeTint="A6"/>
          <w:sz w:val="22"/>
          <w:szCs w:val="22"/>
        </w:rPr>
      </w:pPr>
      <w:r w:rsidRPr="00C971B7">
        <w:rPr>
          <w:rFonts w:asciiTheme="minorHAnsi" w:eastAsiaTheme="minorHAnsi" w:hAnsiTheme="minorHAnsi" w:cstheme="minorBidi"/>
          <w:color w:val="595959" w:themeColor="text1" w:themeTint="A6"/>
          <w:sz w:val="22"/>
          <w:szCs w:val="22"/>
        </w:rPr>
        <w:t>Form giao diện chính bao gồm các chức năng:</w:t>
      </w:r>
    </w:p>
    <w:p w:rsidR="00C7127D" w:rsidRPr="00C971B7" w:rsidRDefault="00C7127D" w:rsidP="00C7127D">
      <w:pPr>
        <w:pStyle w:val="NormalWeb"/>
        <w:numPr>
          <w:ilvl w:val="1"/>
          <w:numId w:val="19"/>
        </w:numPr>
        <w:spacing w:before="0" w:beforeAutospacing="0" w:after="0" w:afterAutospacing="0"/>
        <w:ind w:left="2160"/>
        <w:textAlignment w:val="baseline"/>
        <w:rPr>
          <w:rFonts w:asciiTheme="minorHAnsi" w:eastAsiaTheme="minorHAnsi" w:hAnsiTheme="minorHAnsi" w:cstheme="minorBidi"/>
          <w:color w:val="595959" w:themeColor="text1" w:themeTint="A6"/>
          <w:sz w:val="22"/>
          <w:szCs w:val="22"/>
        </w:rPr>
      </w:pPr>
      <w:r w:rsidRPr="00C971B7">
        <w:rPr>
          <w:rFonts w:asciiTheme="minorHAnsi" w:eastAsiaTheme="minorHAnsi" w:hAnsiTheme="minorHAnsi" w:cstheme="minorBidi"/>
          <w:color w:val="595959" w:themeColor="text1" w:themeTint="A6"/>
          <w:sz w:val="22"/>
          <w:szCs w:val="22"/>
        </w:rPr>
        <w:t>Đăng xuất</w:t>
      </w:r>
    </w:p>
    <w:p w:rsidR="00C7127D" w:rsidRDefault="00C7127D" w:rsidP="00C7127D">
      <w:pPr>
        <w:pStyle w:val="NormalWeb"/>
        <w:numPr>
          <w:ilvl w:val="1"/>
          <w:numId w:val="19"/>
        </w:numPr>
        <w:spacing w:before="0" w:beforeAutospacing="0" w:after="0" w:afterAutospacing="0"/>
        <w:ind w:left="2160"/>
        <w:textAlignment w:val="baseline"/>
        <w:rPr>
          <w:rFonts w:asciiTheme="minorHAnsi" w:eastAsiaTheme="minorHAnsi" w:hAnsiTheme="minorHAnsi" w:cstheme="minorBidi"/>
          <w:color w:val="595959" w:themeColor="text1" w:themeTint="A6"/>
          <w:sz w:val="22"/>
          <w:szCs w:val="22"/>
        </w:rPr>
      </w:pPr>
      <w:r w:rsidRPr="00C971B7">
        <w:rPr>
          <w:rFonts w:asciiTheme="minorHAnsi" w:eastAsiaTheme="minorHAnsi" w:hAnsiTheme="minorHAnsi" w:cstheme="minorBidi"/>
          <w:color w:val="595959" w:themeColor="text1" w:themeTint="A6"/>
          <w:sz w:val="22"/>
          <w:szCs w:val="22"/>
        </w:rPr>
        <w:t>Điều hướng đến những form khác: Bán xe, Quản lý xe, Quản lý loại xe, Quản lý hóa đơn.</w:t>
      </w:r>
      <w:r>
        <w:rPr>
          <w:rFonts w:asciiTheme="minorHAnsi" w:eastAsiaTheme="minorHAnsi" w:hAnsiTheme="minorHAnsi" w:cstheme="minorBidi"/>
          <w:color w:val="595959" w:themeColor="text1" w:themeTint="A6"/>
          <w:sz w:val="22"/>
          <w:szCs w:val="22"/>
        </w:rPr>
        <w:t xml:space="preserve"> </w:t>
      </w:r>
    </w:p>
    <w:p w:rsidR="006A1EA9" w:rsidRDefault="006A1EA9" w:rsidP="00C7127D">
      <w:pPr>
        <w:pStyle w:val="NormalWeb"/>
        <w:numPr>
          <w:ilvl w:val="1"/>
          <w:numId w:val="19"/>
        </w:numPr>
        <w:spacing w:before="0" w:beforeAutospacing="0" w:after="0" w:afterAutospacing="0"/>
        <w:ind w:left="2160"/>
        <w:textAlignment w:val="baseline"/>
        <w:rPr>
          <w:rFonts w:asciiTheme="minorHAnsi" w:eastAsiaTheme="minorHAnsi" w:hAnsiTheme="minorHAnsi" w:cstheme="minorBidi"/>
          <w:color w:val="595959" w:themeColor="text1" w:themeTint="A6"/>
          <w:sz w:val="22"/>
          <w:szCs w:val="22"/>
        </w:rPr>
      </w:pPr>
      <w:r>
        <w:rPr>
          <w:rFonts w:asciiTheme="minorHAnsi" w:eastAsiaTheme="minorHAnsi" w:hAnsiTheme="minorHAnsi" w:cstheme="minorBidi"/>
          <w:color w:val="595959" w:themeColor="text1" w:themeTint="A6"/>
          <w:sz w:val="22"/>
          <w:szCs w:val="22"/>
        </w:rPr>
        <w:t>…</w:t>
      </w:r>
    </w:p>
    <w:p w:rsidR="00F231F6" w:rsidRDefault="00F231F6" w:rsidP="00F231F6">
      <w:pPr>
        <w:pStyle w:val="Heading1"/>
      </w:pPr>
      <w:r>
        <w:t>Kết quả</w:t>
      </w:r>
    </w:p>
    <w:p w:rsidR="00F231F6" w:rsidRDefault="00F231F6" w:rsidP="00F231F6">
      <w:r>
        <w:t>Màn hình đăng nhập hiển thị khi khởi chạy ứng dụng</w:t>
      </w:r>
    </w:p>
    <w:p w:rsidR="00F231F6" w:rsidRDefault="00F231F6" w:rsidP="00F231F6">
      <w:pPr>
        <w:jc w:val="center"/>
      </w:pPr>
      <w:r w:rsidRPr="00F231F6">
        <w:rPr>
          <w:noProof/>
        </w:rPr>
        <w:drawing>
          <wp:inline distT="0" distB="0" distL="0" distR="0" wp14:anchorId="40CFB460" wp14:editId="0529E6F3">
            <wp:extent cx="4029637" cy="276263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29637" cy="2762636"/>
                    </a:xfrm>
                    <a:prstGeom prst="rect">
                      <a:avLst/>
                    </a:prstGeom>
                  </pic:spPr>
                </pic:pic>
              </a:graphicData>
            </a:graphic>
          </wp:inline>
        </w:drawing>
      </w:r>
    </w:p>
    <w:p w:rsidR="00F231F6" w:rsidRDefault="00F231F6" w:rsidP="00F231F6">
      <w:r>
        <w:t>Form Đăng ký tài khoản khi người dùng muốn tạo một tài khoản để đăng nhập vào hệ thống</w:t>
      </w:r>
    </w:p>
    <w:p w:rsidR="00F231F6" w:rsidRDefault="00F231F6" w:rsidP="00F231F6">
      <w:pPr>
        <w:jc w:val="center"/>
      </w:pPr>
      <w:r w:rsidRPr="00F231F6">
        <w:rPr>
          <w:noProof/>
        </w:rPr>
        <w:drawing>
          <wp:inline distT="0" distB="0" distL="0" distR="0" wp14:anchorId="564066C0" wp14:editId="06C853DD">
            <wp:extent cx="4477375" cy="171473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77375" cy="1714739"/>
                    </a:xfrm>
                    <a:prstGeom prst="rect">
                      <a:avLst/>
                    </a:prstGeom>
                  </pic:spPr>
                </pic:pic>
              </a:graphicData>
            </a:graphic>
          </wp:inline>
        </w:drawing>
      </w:r>
    </w:p>
    <w:p w:rsidR="00F231F6" w:rsidRDefault="00F231F6" w:rsidP="00F231F6">
      <w:r>
        <w:lastRenderedPageBreak/>
        <w:t>Form chính hiển thị khi đăng nhập thành công</w:t>
      </w:r>
    </w:p>
    <w:p w:rsidR="00F231F6" w:rsidRDefault="00F231F6" w:rsidP="00F231F6">
      <w:pPr>
        <w:jc w:val="center"/>
      </w:pPr>
      <w:r w:rsidRPr="00F231F6">
        <w:rPr>
          <w:noProof/>
        </w:rPr>
        <w:drawing>
          <wp:inline distT="0" distB="0" distL="0" distR="0" wp14:anchorId="6549B1F4" wp14:editId="0B29ADC1">
            <wp:extent cx="4906060" cy="5277587"/>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06060" cy="5277587"/>
                    </a:xfrm>
                    <a:prstGeom prst="rect">
                      <a:avLst/>
                    </a:prstGeom>
                  </pic:spPr>
                </pic:pic>
              </a:graphicData>
            </a:graphic>
          </wp:inline>
        </w:drawing>
      </w:r>
    </w:p>
    <w:p w:rsidR="00A74E67" w:rsidRDefault="00A74E67" w:rsidP="00A74E67">
      <w:r>
        <w:t>Người dùng click vào button bán xe sẽ được chuyển hướng đến form bán sản phẩm</w:t>
      </w:r>
    </w:p>
    <w:p w:rsidR="00A74E67" w:rsidRDefault="00A74E67" w:rsidP="00A74E67">
      <w:r w:rsidRPr="00A74E67">
        <w:rPr>
          <w:noProof/>
        </w:rPr>
        <w:lastRenderedPageBreak/>
        <w:drawing>
          <wp:inline distT="0" distB="0" distL="0" distR="0" wp14:anchorId="073280F2" wp14:editId="636D30F5">
            <wp:extent cx="5486400" cy="27819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2781935"/>
                    </a:xfrm>
                    <a:prstGeom prst="rect">
                      <a:avLst/>
                    </a:prstGeom>
                  </pic:spPr>
                </pic:pic>
              </a:graphicData>
            </a:graphic>
          </wp:inline>
        </w:drawing>
      </w:r>
    </w:p>
    <w:p w:rsidR="00A74E67" w:rsidRDefault="00A74E67" w:rsidP="00A74E67">
      <w:r>
        <w:t>Người dùng click vào button Quản lý loại xe sẽ được chuyển hướng đến form tương ứng</w:t>
      </w:r>
    </w:p>
    <w:p w:rsidR="00A74E67" w:rsidRDefault="00A74E67" w:rsidP="00A74E67">
      <w:r w:rsidRPr="00A74E67">
        <w:rPr>
          <w:noProof/>
        </w:rPr>
        <w:drawing>
          <wp:inline distT="0" distB="0" distL="0" distR="0" wp14:anchorId="3C1AEF28" wp14:editId="5656650D">
            <wp:extent cx="3715268" cy="3839111"/>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15268" cy="3839111"/>
                    </a:xfrm>
                    <a:prstGeom prst="rect">
                      <a:avLst/>
                    </a:prstGeom>
                  </pic:spPr>
                </pic:pic>
              </a:graphicData>
            </a:graphic>
          </wp:inline>
        </w:drawing>
      </w:r>
    </w:p>
    <w:p w:rsidR="00A74E67" w:rsidRDefault="00A74E67">
      <w:r>
        <w:br w:type="page"/>
      </w:r>
    </w:p>
    <w:p w:rsidR="00A74E67" w:rsidRDefault="00A74E67" w:rsidP="00A74E67">
      <w:r>
        <w:lastRenderedPageBreak/>
        <w:t>Người dùng click vào button Quản lý xe sẽ được chuyển hướng đến form tương ứng</w:t>
      </w:r>
    </w:p>
    <w:p w:rsidR="00A74E67" w:rsidRDefault="00A74E67" w:rsidP="00A74E67">
      <w:r w:rsidRPr="00A74E67">
        <w:rPr>
          <w:noProof/>
        </w:rPr>
        <w:drawing>
          <wp:inline distT="0" distB="0" distL="0" distR="0" wp14:anchorId="05316428" wp14:editId="2F96E727">
            <wp:extent cx="5486400" cy="334772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86400" cy="3347720"/>
                    </a:xfrm>
                    <a:prstGeom prst="rect">
                      <a:avLst/>
                    </a:prstGeom>
                  </pic:spPr>
                </pic:pic>
              </a:graphicData>
            </a:graphic>
          </wp:inline>
        </w:drawing>
      </w:r>
    </w:p>
    <w:p w:rsidR="00A74E67" w:rsidRDefault="00A74E67" w:rsidP="00A74E67">
      <w:r>
        <w:t>Người dùng click vào button Tổng hợp hóa đơn sẽ được chuyển hướng đến form Danh sách hóa đơn</w:t>
      </w:r>
    </w:p>
    <w:p w:rsidR="00A74E67" w:rsidRDefault="00A74E67" w:rsidP="00A74E67">
      <w:r w:rsidRPr="00A74E67">
        <w:rPr>
          <w:noProof/>
        </w:rPr>
        <w:drawing>
          <wp:inline distT="0" distB="0" distL="0" distR="0" wp14:anchorId="5C9817B7" wp14:editId="10D41521">
            <wp:extent cx="5486400" cy="22510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86400" cy="2251075"/>
                    </a:xfrm>
                    <a:prstGeom prst="rect">
                      <a:avLst/>
                    </a:prstGeom>
                  </pic:spPr>
                </pic:pic>
              </a:graphicData>
            </a:graphic>
          </wp:inline>
        </w:drawing>
      </w:r>
    </w:p>
    <w:p w:rsidR="00A74E67" w:rsidRDefault="00A74E67" w:rsidP="00A74E67">
      <w:r>
        <w:t>Người dùng click vào button Quản lý tài khoản sẽ được chuyển hướng đến form tương ứng</w:t>
      </w:r>
    </w:p>
    <w:p w:rsidR="00A74E67" w:rsidRDefault="00A74E67" w:rsidP="00A74E67">
      <w:r w:rsidRPr="00A74E67">
        <w:rPr>
          <w:noProof/>
        </w:rPr>
        <w:lastRenderedPageBreak/>
        <w:drawing>
          <wp:inline distT="0" distB="0" distL="0" distR="0" wp14:anchorId="21A0D80E" wp14:editId="50ECCDC3">
            <wp:extent cx="4429743" cy="3267531"/>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29743" cy="3267531"/>
                    </a:xfrm>
                    <a:prstGeom prst="rect">
                      <a:avLst/>
                    </a:prstGeom>
                  </pic:spPr>
                </pic:pic>
              </a:graphicData>
            </a:graphic>
          </wp:inline>
        </w:drawing>
      </w:r>
    </w:p>
    <w:p w:rsidR="00F152FD" w:rsidRDefault="00F152FD" w:rsidP="00A74E67">
      <w:r>
        <w:t>Đóng gói chương trình:</w:t>
      </w:r>
    </w:p>
    <w:p w:rsidR="00F152FD" w:rsidRDefault="00F152FD" w:rsidP="00A74E67">
      <w:r w:rsidRPr="00F152FD">
        <w:rPr>
          <w:noProof/>
        </w:rPr>
        <w:drawing>
          <wp:inline distT="0" distB="0" distL="0" distR="0" wp14:anchorId="3A1EC692" wp14:editId="740921E9">
            <wp:extent cx="5486400" cy="150939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86400" cy="1509395"/>
                    </a:xfrm>
                    <a:prstGeom prst="rect">
                      <a:avLst/>
                    </a:prstGeom>
                  </pic:spPr>
                </pic:pic>
              </a:graphicData>
            </a:graphic>
          </wp:inline>
        </w:drawing>
      </w:r>
    </w:p>
    <w:p w:rsidR="00AD2387" w:rsidRDefault="00AD2387" w:rsidP="00AD2387">
      <w:pPr>
        <w:pStyle w:val="Heading1"/>
      </w:pPr>
      <w:r>
        <w:t>Hướng phát triển</w:t>
      </w:r>
    </w:p>
    <w:p w:rsidR="00086A80" w:rsidRDefault="00086A80" w:rsidP="00086A80">
      <w:r>
        <w:t>Những hạn chế và các vấn đề chưa thể giải quyết trong chương trình:</w:t>
      </w:r>
    </w:p>
    <w:p w:rsidR="00086A80" w:rsidRPr="00086A80" w:rsidRDefault="00086A80" w:rsidP="00086A80">
      <w:pPr>
        <w:pStyle w:val="ListParagraph"/>
        <w:numPr>
          <w:ilvl w:val="0"/>
          <w:numId w:val="24"/>
        </w:numPr>
      </w:pPr>
      <w:r>
        <w:t>Form Bán xe: khi click vào loại xe khác textbox thành tiền ko tự động cập nhật theo trường giá đã thay đổi</w:t>
      </w:r>
    </w:p>
    <w:p w:rsidR="00AD2387" w:rsidRDefault="00AD2387" w:rsidP="00AD2387">
      <w:pPr>
        <w:pStyle w:val="Heading1"/>
      </w:pPr>
      <w:r>
        <w:t>Tham khảo</w:t>
      </w:r>
    </w:p>
    <w:p w:rsidR="00AD2387" w:rsidRPr="00F231F6" w:rsidRDefault="00AD2387" w:rsidP="00A74E67"/>
    <w:sectPr w:rsidR="00AD2387" w:rsidRPr="00F231F6">
      <w:footerReference w:type="default" r:id="rId18"/>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23EA6" w:rsidRDefault="00C23EA6" w:rsidP="00C6554A">
      <w:pPr>
        <w:spacing w:before="0" w:after="0" w:line="240" w:lineRule="auto"/>
      </w:pPr>
      <w:r>
        <w:separator/>
      </w:r>
    </w:p>
  </w:endnote>
  <w:endnote w:type="continuationSeparator" w:id="0">
    <w:p w:rsidR="00C23EA6" w:rsidRDefault="00C23EA6"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altName w:val="Bahnschrift Light"/>
    <w:panose1 w:val="020B0502020202020204"/>
    <w:charset w:val="00"/>
    <w:family w:val="swiss"/>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VN-Beast">
    <w:altName w:val="iCiel Cadena"/>
    <w:charset w:val="00"/>
    <w:family w:val="roman"/>
    <w:pitch w:val="variable"/>
    <w:sig w:usb0="00000003" w:usb1="00000000" w:usb2="00000000" w:usb3="00000000" w:csb0="00000001" w:csb1="00000000"/>
  </w:font>
  <w:font w:name="SVN-Sansation">
    <w:altName w:val="iCiel Cadena"/>
    <w:charset w:val="00"/>
    <w:family w:val="roman"/>
    <w:pitch w:val="variable"/>
    <w:sig w:usb0="00000003" w:usb1="00000008"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0C8D" w:rsidRDefault="00B00C8D">
    <w:pPr>
      <w:pStyle w:val="Footer"/>
    </w:pPr>
    <w:r>
      <w:t xml:space="preserve">Page </w:t>
    </w:r>
    <w:r>
      <w:fldChar w:fldCharType="begin"/>
    </w:r>
    <w:r>
      <w:instrText xml:space="preserve"> PAGE  \* Arabic  \* MERGEFORMAT </w:instrText>
    </w:r>
    <w:r>
      <w:fldChar w:fldCharType="separate"/>
    </w:r>
    <w:r w:rsidR="006A1EA9">
      <w:rPr>
        <w:noProof/>
      </w:rPr>
      <w:t>1</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23EA6" w:rsidRDefault="00C23EA6" w:rsidP="00C6554A">
      <w:pPr>
        <w:spacing w:before="0" w:after="0" w:line="240" w:lineRule="auto"/>
      </w:pPr>
      <w:r>
        <w:separator/>
      </w:r>
    </w:p>
  </w:footnote>
  <w:footnote w:type="continuationSeparator" w:id="0">
    <w:p w:rsidR="00C23EA6" w:rsidRDefault="00C23EA6"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59E1CED"/>
    <w:multiLevelType w:val="hybridMultilevel"/>
    <w:tmpl w:val="B2E21AF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0D6505E7"/>
    <w:multiLevelType w:val="hybridMultilevel"/>
    <w:tmpl w:val="458ECAD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C260891"/>
    <w:multiLevelType w:val="hybridMultilevel"/>
    <w:tmpl w:val="B27CEBC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2CA45E1B"/>
    <w:multiLevelType w:val="hybridMultilevel"/>
    <w:tmpl w:val="DEDC3EC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5287AAD"/>
    <w:multiLevelType w:val="hybridMultilevel"/>
    <w:tmpl w:val="16565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C763F29"/>
    <w:multiLevelType w:val="multilevel"/>
    <w:tmpl w:val="8B92EB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D584B32"/>
    <w:multiLevelType w:val="hybridMultilevel"/>
    <w:tmpl w:val="0B82C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ACD093F"/>
    <w:multiLevelType w:val="multilevel"/>
    <w:tmpl w:val="CCB49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8"/>
  </w:num>
  <w:num w:numId="3">
    <w:abstractNumId w:val="8"/>
  </w:num>
  <w:num w:numId="4">
    <w:abstractNumId w:val="9"/>
  </w:num>
  <w:num w:numId="5">
    <w:abstractNumId w:val="18"/>
  </w:num>
  <w:num w:numId="6">
    <w:abstractNumId w:val="10"/>
  </w:num>
  <w:num w:numId="7">
    <w:abstractNumId w:val="12"/>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4"/>
  </w:num>
  <w:num w:numId="17">
    <w:abstractNumId w:val="9"/>
  </w:num>
  <w:num w:numId="18">
    <w:abstractNumId w:val="20"/>
  </w:num>
  <w:num w:numId="19">
    <w:abstractNumId w:val="17"/>
  </w:num>
  <w:num w:numId="20">
    <w:abstractNumId w:val="16"/>
  </w:num>
  <w:num w:numId="21">
    <w:abstractNumId w:val="15"/>
  </w:num>
  <w:num w:numId="22">
    <w:abstractNumId w:val="19"/>
  </w:num>
  <w:num w:numId="23">
    <w:abstractNumId w:val="11"/>
  </w:num>
  <w:num w:numId="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7158"/>
    <w:rsid w:val="00045944"/>
    <w:rsid w:val="00086A80"/>
    <w:rsid w:val="00106FC8"/>
    <w:rsid w:val="001F2043"/>
    <w:rsid w:val="00241A70"/>
    <w:rsid w:val="002554CD"/>
    <w:rsid w:val="00293B83"/>
    <w:rsid w:val="002B4294"/>
    <w:rsid w:val="002F6B0C"/>
    <w:rsid w:val="00333D0D"/>
    <w:rsid w:val="004C049F"/>
    <w:rsid w:val="005000E2"/>
    <w:rsid w:val="006A1EA9"/>
    <w:rsid w:val="006A3CE7"/>
    <w:rsid w:val="00996706"/>
    <w:rsid w:val="009E0C7F"/>
    <w:rsid w:val="00A74E67"/>
    <w:rsid w:val="00AD2387"/>
    <w:rsid w:val="00B00C8D"/>
    <w:rsid w:val="00BA631D"/>
    <w:rsid w:val="00C23EA6"/>
    <w:rsid w:val="00C6554A"/>
    <w:rsid w:val="00C7127D"/>
    <w:rsid w:val="00C72206"/>
    <w:rsid w:val="00C971B7"/>
    <w:rsid w:val="00EB29FE"/>
    <w:rsid w:val="00EC7158"/>
    <w:rsid w:val="00ED7C44"/>
    <w:rsid w:val="00F152FD"/>
    <w:rsid w:val="00F231F6"/>
    <w:rsid w:val="00FB2EA5"/>
    <w:rsid w:val="00FF4B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968327"/>
  <w15:chartTrackingRefBased/>
  <w15:docId w15:val="{A662A1F6-ACB5-40AE-B8EE-C5A4C603D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NormalWeb">
    <w:name w:val="Normal (Web)"/>
    <w:basedOn w:val="Normal"/>
    <w:uiPriority w:val="99"/>
    <w:unhideWhenUsed/>
    <w:rsid w:val="00C971B7"/>
    <w:pPr>
      <w:spacing w:before="100" w:beforeAutospacing="1" w:after="100" w:afterAutospacing="1" w:line="240" w:lineRule="auto"/>
    </w:pPr>
    <w:rPr>
      <w:rFonts w:ascii="Times New Roman" w:eastAsia="Times New Roman" w:hAnsi="Times New Roman" w:cs="Times New Roman"/>
      <w:color w:val="auto"/>
      <w:sz w:val="24"/>
      <w:szCs w:val="24"/>
    </w:rPr>
  </w:style>
  <w:style w:type="table" w:styleId="TableGrid">
    <w:name w:val="Table Grid"/>
    <w:basedOn w:val="TableNormal"/>
    <w:uiPriority w:val="39"/>
    <w:rsid w:val="00106FC8"/>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
    <w:name w:val="Grid Table 5 Dark"/>
    <w:basedOn w:val="TableNormal"/>
    <w:uiPriority w:val="50"/>
    <w:rsid w:val="00106FC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paragraph" w:styleId="ListParagraph">
    <w:name w:val="List Paragraph"/>
    <w:basedOn w:val="Normal"/>
    <w:uiPriority w:val="34"/>
    <w:unhideWhenUsed/>
    <w:qFormat/>
    <w:rsid w:val="00086A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2829747">
      <w:bodyDiv w:val="1"/>
      <w:marLeft w:val="0"/>
      <w:marRight w:val="0"/>
      <w:marTop w:val="0"/>
      <w:marBottom w:val="0"/>
      <w:divBdr>
        <w:top w:val="none" w:sz="0" w:space="0" w:color="auto"/>
        <w:left w:val="none" w:sz="0" w:space="0" w:color="auto"/>
        <w:bottom w:val="none" w:sz="0" w:space="0" w:color="auto"/>
        <w:right w:val="none" w:sz="0" w:space="0" w:color="auto"/>
      </w:divBdr>
    </w:div>
    <w:div w:id="1837962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nie\AppData\Roaming\Microsoft\Templates\Student%20report%20with%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F654B6-4C3E-4ED0-8928-E6A85CDBF0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photo.dotx</Template>
  <TotalTime>483</TotalTime>
  <Pages>8</Pages>
  <Words>602</Words>
  <Characters>3434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Hân Phan</dc:creator>
  <cp:keywords/>
  <dc:description/>
  <cp:lastModifiedBy>Hân Phan</cp:lastModifiedBy>
  <cp:revision>9</cp:revision>
  <dcterms:created xsi:type="dcterms:W3CDTF">2021-12-14T02:38:00Z</dcterms:created>
  <dcterms:modified xsi:type="dcterms:W3CDTF">2022-07-27T09:07:00Z</dcterms:modified>
</cp:coreProperties>
</file>